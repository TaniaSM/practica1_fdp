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C19CD" w14:paraId="2B77C704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4E0EE5" w14:textId="77777777" w:rsidR="006C19CD" w:rsidRDefault="005125F8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5498B933" wp14:editId="0205CC5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99E3ABC" w14:textId="77777777" w:rsidR="006C19CD" w:rsidRDefault="006C19C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402C71" w14:textId="77777777" w:rsidR="006C19CD" w:rsidRDefault="006C19C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6F5C57E" w14:textId="77777777" w:rsidR="006C19CD" w:rsidRDefault="005125F8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DA62F77" w14:textId="77777777" w:rsidR="006C19CD" w:rsidRDefault="006C19C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C19CD" w14:paraId="7B73FA20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1AB5AD" w14:textId="77777777" w:rsidR="006C19CD" w:rsidRDefault="006C19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4B883CA" w14:textId="77777777" w:rsidR="006C19CD" w:rsidRDefault="005125F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65A4C355" w14:textId="77777777" w:rsidR="006C19CD" w:rsidRDefault="006C19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683E5" w14:textId="77777777" w:rsidR="006C19CD" w:rsidRDefault="006C19C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25ED73C" w14:textId="77777777" w:rsidR="006C19CD" w:rsidRDefault="005125F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B4F9BF5" w14:textId="77777777" w:rsidR="006C19CD" w:rsidRDefault="006C19CD">
      <w:pPr>
        <w:pStyle w:val="Standard"/>
      </w:pPr>
    </w:p>
    <w:p w14:paraId="281EC312" w14:textId="77777777" w:rsidR="006C19CD" w:rsidRDefault="006C19CD">
      <w:pPr>
        <w:pStyle w:val="Standard"/>
      </w:pPr>
    </w:p>
    <w:p w14:paraId="3F2E64CD" w14:textId="77777777" w:rsidR="006C19CD" w:rsidRDefault="005125F8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71DDEF73" w14:textId="77777777" w:rsidR="006C19CD" w:rsidRDefault="005125F8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A380CF4" w14:textId="77777777" w:rsidR="006C19CD" w:rsidRDefault="005125F8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7C23C1" wp14:editId="3C748546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C347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C19CD" w14:paraId="1808CFA8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55E85A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1BF73E7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99A13F" w14:textId="77777777" w:rsidR="006C19CD" w:rsidRDefault="006C19CD">
            <w:pPr>
              <w:pStyle w:val="TableContents"/>
              <w:ind w:left="629"/>
            </w:pPr>
          </w:p>
          <w:p w14:paraId="52CBD9B5" w14:textId="77777777" w:rsidR="005A743D" w:rsidRDefault="005A743D" w:rsidP="005A743D">
            <w:pPr>
              <w:pStyle w:val="TableContents"/>
              <w:ind w:left="629"/>
            </w:pPr>
            <w:r>
              <w:t>Marco Antonio Martinez Quintana</w:t>
            </w:r>
          </w:p>
          <w:p w14:paraId="78CE2906" w14:textId="7E213275" w:rsidR="005A743D" w:rsidRDefault="005A743D">
            <w:pPr>
              <w:pStyle w:val="TableContents"/>
              <w:ind w:left="629"/>
            </w:pPr>
          </w:p>
        </w:tc>
      </w:tr>
      <w:tr w:rsidR="006C19CD" w14:paraId="1066BBBE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1318E7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AF2A96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34197A2" w14:textId="77777777" w:rsidR="006C19CD" w:rsidRDefault="006C19CD">
            <w:pPr>
              <w:pStyle w:val="TableContents"/>
              <w:ind w:left="629"/>
            </w:pPr>
          </w:p>
          <w:p w14:paraId="2301A013" w14:textId="36631EAF" w:rsidR="005A743D" w:rsidRDefault="005A743D">
            <w:pPr>
              <w:pStyle w:val="TableContents"/>
              <w:ind w:left="629"/>
            </w:pPr>
            <w:r w:rsidRPr="007475D5">
              <w:rPr>
                <w:lang w:val="es-MX"/>
              </w:rPr>
              <w:t>Fundamentos</w:t>
            </w:r>
            <w:r>
              <w:t xml:space="preserve"> de </w:t>
            </w:r>
            <w:r w:rsidRPr="007475D5">
              <w:rPr>
                <w:lang w:val="es-MX"/>
              </w:rPr>
              <w:t>programación</w:t>
            </w:r>
          </w:p>
        </w:tc>
      </w:tr>
      <w:tr w:rsidR="006C19CD" w14:paraId="76EE8788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3D1C66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774D9E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0982ED" w14:textId="77777777" w:rsidR="006C19CD" w:rsidRDefault="006C19CD">
            <w:pPr>
              <w:pStyle w:val="TableContents"/>
              <w:ind w:left="629"/>
            </w:pPr>
          </w:p>
          <w:p w14:paraId="22E99B10" w14:textId="4E997A79" w:rsidR="005A743D" w:rsidRDefault="005A743D">
            <w:pPr>
              <w:pStyle w:val="TableContents"/>
              <w:ind w:left="629"/>
            </w:pPr>
            <w:r>
              <w:t>04</w:t>
            </w:r>
          </w:p>
        </w:tc>
      </w:tr>
      <w:tr w:rsidR="006C19CD" w14:paraId="7D7273DF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D25AA0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BEB8D76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7F42D" w14:textId="77777777" w:rsidR="006C19CD" w:rsidRDefault="006C19CD">
            <w:pPr>
              <w:pStyle w:val="TableContents"/>
              <w:ind w:left="629"/>
            </w:pPr>
          </w:p>
          <w:p w14:paraId="369E9978" w14:textId="62A08040" w:rsidR="005A743D" w:rsidRDefault="005A743D">
            <w:pPr>
              <w:pStyle w:val="TableContents"/>
              <w:ind w:left="629"/>
            </w:pPr>
            <w:r>
              <w:t>01</w:t>
            </w:r>
          </w:p>
        </w:tc>
      </w:tr>
      <w:tr w:rsidR="006C19CD" w14:paraId="4419DCD0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D425B4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7B72F40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27DB7D" w14:textId="77777777" w:rsidR="006C19CD" w:rsidRDefault="006C19CD">
            <w:pPr>
              <w:pStyle w:val="TableContents"/>
              <w:ind w:left="629"/>
            </w:pPr>
          </w:p>
          <w:p w14:paraId="399C8151" w14:textId="0BAAFB95" w:rsidR="005A743D" w:rsidRDefault="005A743D">
            <w:pPr>
              <w:pStyle w:val="TableContents"/>
              <w:ind w:left="629"/>
            </w:pPr>
            <w:r>
              <w:t>Sánchez Martínez Tania</w:t>
            </w:r>
          </w:p>
        </w:tc>
      </w:tr>
      <w:tr w:rsidR="006C19CD" w14:paraId="636245D2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38EFFB" w14:textId="77777777" w:rsidR="006C19CD" w:rsidRDefault="005125F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7CAD4" w14:textId="77777777" w:rsidR="006C19CD" w:rsidRDefault="006C19CD">
            <w:pPr>
              <w:pStyle w:val="TableContents"/>
              <w:ind w:left="629"/>
            </w:pPr>
          </w:p>
          <w:p w14:paraId="365B308C" w14:textId="36BFEA9D" w:rsidR="005A743D" w:rsidRDefault="005A743D">
            <w:pPr>
              <w:pStyle w:val="TableContents"/>
              <w:ind w:left="629"/>
            </w:pPr>
            <w:r>
              <w:t xml:space="preserve">No </w:t>
            </w:r>
            <w:proofErr w:type="spellStart"/>
            <w:r>
              <w:t>aplica</w:t>
            </w:r>
            <w:proofErr w:type="spellEnd"/>
          </w:p>
        </w:tc>
      </w:tr>
      <w:tr w:rsidR="006C19CD" w14:paraId="687F085E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1D76C2" w14:textId="77777777" w:rsidR="006C19CD" w:rsidRDefault="006C19C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161D8C7" w14:textId="77777777" w:rsidR="006C19CD" w:rsidRDefault="005125F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81064E" w14:textId="77777777" w:rsidR="006C19CD" w:rsidRDefault="006C19CD">
            <w:pPr>
              <w:pStyle w:val="TableContents"/>
              <w:ind w:left="629"/>
            </w:pPr>
          </w:p>
          <w:p w14:paraId="18146DF6" w14:textId="77777777" w:rsidR="005A743D" w:rsidRDefault="005A743D">
            <w:pPr>
              <w:pStyle w:val="TableContents"/>
              <w:ind w:left="629"/>
            </w:pPr>
            <w:r>
              <w:t xml:space="preserve">No </w:t>
            </w:r>
            <w:proofErr w:type="spellStart"/>
            <w:r>
              <w:t>aplica</w:t>
            </w:r>
            <w:proofErr w:type="spellEnd"/>
          </w:p>
          <w:p w14:paraId="41C61E23" w14:textId="112D75FF" w:rsidR="005A743D" w:rsidRDefault="005A743D">
            <w:pPr>
              <w:pStyle w:val="TableContents"/>
              <w:ind w:left="629"/>
            </w:pPr>
          </w:p>
        </w:tc>
      </w:tr>
      <w:tr w:rsidR="006C19CD" w14:paraId="557B77F7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70EE50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373700B" w14:textId="77777777" w:rsidR="006C19CD" w:rsidRDefault="005125F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07C77D" w14:textId="77777777" w:rsidR="006C19CD" w:rsidRDefault="006C19CD">
            <w:pPr>
              <w:pStyle w:val="TableContents"/>
              <w:ind w:left="629"/>
            </w:pPr>
          </w:p>
          <w:p w14:paraId="5003C675" w14:textId="4C41A3BF" w:rsidR="005A743D" w:rsidRDefault="005A743D">
            <w:pPr>
              <w:pStyle w:val="TableContents"/>
              <w:ind w:left="629"/>
            </w:pPr>
            <w:r>
              <w:t>1er semester</w:t>
            </w:r>
          </w:p>
          <w:p w14:paraId="1324B0EF" w14:textId="77777777" w:rsidR="005A743D" w:rsidRDefault="005A743D">
            <w:pPr>
              <w:pStyle w:val="TableContents"/>
              <w:ind w:left="629"/>
            </w:pPr>
          </w:p>
          <w:p w14:paraId="3E9E2EF0" w14:textId="0D33B147" w:rsidR="005A743D" w:rsidRDefault="005A743D">
            <w:pPr>
              <w:pStyle w:val="TableContents"/>
              <w:ind w:left="629"/>
            </w:pPr>
          </w:p>
        </w:tc>
      </w:tr>
      <w:tr w:rsidR="006C19CD" w14:paraId="75984351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B62335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2719858" w14:textId="77777777" w:rsidR="006C19CD" w:rsidRDefault="005125F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D75F93" w14:textId="77777777" w:rsidR="006C19CD" w:rsidRDefault="006C19CD">
            <w:pPr>
              <w:pStyle w:val="TableContents"/>
              <w:ind w:left="629"/>
            </w:pPr>
          </w:p>
          <w:p w14:paraId="0AEE5DFC" w14:textId="76016928" w:rsidR="005A743D" w:rsidRDefault="005A743D">
            <w:pPr>
              <w:pStyle w:val="TableContents"/>
              <w:ind w:left="629"/>
            </w:pPr>
            <w:r>
              <w:t xml:space="preserve">17 de </w:t>
            </w:r>
            <w:proofErr w:type="spellStart"/>
            <w:r>
              <w:t>septiembre</w:t>
            </w:r>
            <w:proofErr w:type="spellEnd"/>
            <w:r>
              <w:t xml:space="preserve"> del 2021</w:t>
            </w:r>
          </w:p>
        </w:tc>
      </w:tr>
      <w:tr w:rsidR="006C19CD" w14:paraId="7757B57B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5B7229" w14:textId="77777777" w:rsidR="006C19CD" w:rsidRDefault="006C19C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83772EC" w14:textId="77777777" w:rsidR="006C19CD" w:rsidRDefault="005125F8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40B475" w14:textId="77777777" w:rsidR="006C19CD" w:rsidRDefault="006C19CD">
            <w:pPr>
              <w:pStyle w:val="TableContents"/>
              <w:ind w:left="629"/>
            </w:pPr>
          </w:p>
        </w:tc>
      </w:tr>
      <w:tr w:rsidR="006C19CD" w14:paraId="72513DA4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DA2CBC" w14:textId="77777777" w:rsidR="006C19CD" w:rsidRDefault="006C19CD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32EA5" w14:textId="77777777" w:rsidR="006C19CD" w:rsidRDefault="006C19CD">
            <w:pPr>
              <w:pStyle w:val="TableContents"/>
              <w:ind w:left="629"/>
            </w:pPr>
          </w:p>
        </w:tc>
      </w:tr>
    </w:tbl>
    <w:p w14:paraId="31B6A448" w14:textId="77777777" w:rsidR="006C19CD" w:rsidRDefault="006C19CD">
      <w:pPr>
        <w:pStyle w:val="Standard"/>
      </w:pPr>
    </w:p>
    <w:p w14:paraId="46C9209E" w14:textId="77777777" w:rsidR="006C19CD" w:rsidRDefault="006C19CD">
      <w:pPr>
        <w:pStyle w:val="Standard"/>
      </w:pPr>
    </w:p>
    <w:p w14:paraId="2CF52BA9" w14:textId="2F2C1127" w:rsidR="006C19CD" w:rsidRDefault="005125F8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4DABFA97" w14:textId="77777777" w:rsidR="005A743D" w:rsidRDefault="005A743D">
      <w:pPr>
        <w:pStyle w:val="Standard"/>
        <w:rPr>
          <w:rFonts w:ascii="Calibri" w:hAnsi="Calibri"/>
          <w:color w:val="000000"/>
          <w:sz w:val="52"/>
        </w:rPr>
        <w:sectPr w:rsidR="005A743D" w:rsidSect="005A743D">
          <w:pgSz w:w="12240" w:h="15840"/>
          <w:pgMar w:top="567" w:right="675" w:bottom="284" w:left="1134" w:header="720" w:footer="720" w:gutter="0"/>
          <w:cols w:space="720"/>
        </w:sectPr>
      </w:pPr>
    </w:p>
    <w:p w14:paraId="3E4185E1" w14:textId="474A66C6" w:rsidR="005A743D" w:rsidRPr="003A40F9" w:rsidRDefault="0005422F" w:rsidP="0005422F">
      <w:pPr>
        <w:pStyle w:val="Standard"/>
        <w:jc w:val="center"/>
        <w:rPr>
          <w:rFonts w:asciiTheme="majorHAnsi" w:hAnsiTheme="majorHAnsi" w:cstheme="majorHAnsi"/>
          <w:b/>
          <w:bCs/>
          <w:color w:val="0070C0"/>
          <w:sz w:val="36"/>
          <w:szCs w:val="36"/>
        </w:rPr>
      </w:pPr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lastRenderedPageBreak/>
        <w:t xml:space="preserve">La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computación</w:t>
      </w:r>
      <w:proofErr w:type="spellEnd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como</w:t>
      </w:r>
      <w:proofErr w:type="spellEnd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herramienta</w:t>
      </w:r>
      <w:proofErr w:type="spellEnd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de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trabajo</w:t>
      </w:r>
      <w:proofErr w:type="spellEnd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</w:t>
      </w:r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                                                         </w:t>
      </w:r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del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profesional</w:t>
      </w:r>
      <w:proofErr w:type="spellEnd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 xml:space="preserve"> de </w:t>
      </w:r>
      <w:proofErr w:type="spellStart"/>
      <w:r w:rsidRPr="003A40F9">
        <w:rPr>
          <w:rFonts w:asciiTheme="majorHAnsi" w:hAnsiTheme="majorHAnsi" w:cstheme="majorHAnsi"/>
          <w:b/>
          <w:bCs/>
          <w:color w:val="0070C0"/>
          <w:sz w:val="36"/>
          <w:szCs w:val="36"/>
        </w:rPr>
        <w:t>ingeniería</w:t>
      </w:r>
      <w:proofErr w:type="spellEnd"/>
    </w:p>
    <w:p w14:paraId="33F76375" w14:textId="34AF5539" w:rsidR="0005422F" w:rsidRPr="003A40F9" w:rsidRDefault="0005422F" w:rsidP="0005422F">
      <w:pPr>
        <w:pStyle w:val="Standard"/>
        <w:jc w:val="center"/>
        <w:rPr>
          <w:rFonts w:asciiTheme="majorHAnsi" w:hAnsiTheme="majorHAnsi" w:cstheme="majorHAnsi"/>
          <w:b/>
          <w:bCs/>
          <w:color w:val="0070C0"/>
          <w:sz w:val="36"/>
          <w:szCs w:val="36"/>
        </w:rPr>
      </w:pPr>
    </w:p>
    <w:p w14:paraId="45653DC1" w14:textId="03A5D34A" w:rsidR="0005422F" w:rsidRPr="003A40F9" w:rsidRDefault="0005422F" w:rsidP="003A40F9">
      <w:pPr>
        <w:pStyle w:val="Standard"/>
        <w:jc w:val="both"/>
        <w:rPr>
          <w:rFonts w:asciiTheme="majorHAnsi" w:hAnsiTheme="majorHAnsi" w:cstheme="majorHAnsi"/>
          <w:b/>
          <w:bCs/>
        </w:rPr>
      </w:pPr>
      <w:r w:rsidRPr="003A40F9">
        <w:rPr>
          <w:rFonts w:asciiTheme="majorHAnsi" w:hAnsiTheme="majorHAnsi" w:cstheme="majorHAnsi"/>
          <w:b/>
          <w:bCs/>
        </w:rPr>
        <w:t>OBJETIVO:</w:t>
      </w:r>
    </w:p>
    <w:p w14:paraId="0BA7830C" w14:textId="7323CEC2" w:rsidR="0005422F" w:rsidRDefault="0005422F" w:rsidP="003A40F9">
      <w:pPr>
        <w:pStyle w:val="Standard"/>
        <w:jc w:val="both"/>
        <w:rPr>
          <w:rFonts w:asciiTheme="majorHAnsi" w:hAnsiTheme="majorHAnsi" w:cstheme="majorHAnsi"/>
        </w:rPr>
      </w:pPr>
      <w:r w:rsidRPr="0005422F">
        <w:rPr>
          <w:rFonts w:asciiTheme="majorHAnsi" w:hAnsiTheme="majorHAnsi" w:cstheme="majorHAnsi"/>
        </w:rPr>
        <w:t xml:space="preserve">El </w:t>
      </w:r>
      <w:proofErr w:type="spellStart"/>
      <w:r w:rsidRPr="0005422F">
        <w:rPr>
          <w:rFonts w:asciiTheme="majorHAnsi" w:hAnsiTheme="majorHAnsi" w:cstheme="majorHAnsi"/>
        </w:rPr>
        <w:t>alumno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conocerá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utilizará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herramientas</w:t>
      </w:r>
      <w:proofErr w:type="spellEnd"/>
      <w:r w:rsidRPr="0005422F">
        <w:rPr>
          <w:rFonts w:asciiTheme="majorHAnsi" w:hAnsiTheme="majorHAnsi" w:cstheme="majorHAnsi"/>
        </w:rPr>
        <w:t xml:space="preserve"> de software que </w:t>
      </w:r>
      <w:proofErr w:type="spellStart"/>
      <w:r w:rsidRPr="0005422F">
        <w:rPr>
          <w:rFonts w:asciiTheme="majorHAnsi" w:hAnsiTheme="majorHAnsi" w:cstheme="majorHAnsi"/>
        </w:rPr>
        <w:t>ofrecen</w:t>
      </w:r>
      <w:proofErr w:type="spellEnd"/>
      <w:r w:rsidRPr="0005422F">
        <w:rPr>
          <w:rFonts w:asciiTheme="majorHAnsi" w:hAnsiTheme="majorHAnsi" w:cstheme="majorHAnsi"/>
        </w:rPr>
        <w:t xml:space="preserve"> las </w:t>
      </w:r>
      <w:proofErr w:type="spellStart"/>
      <w:r w:rsidRPr="0005422F">
        <w:rPr>
          <w:rFonts w:asciiTheme="majorHAnsi" w:hAnsiTheme="majorHAnsi" w:cstheme="majorHAnsi"/>
        </w:rPr>
        <w:t>Tecnologías</w:t>
      </w:r>
      <w:proofErr w:type="spellEnd"/>
      <w:r w:rsidRPr="0005422F">
        <w:rPr>
          <w:rFonts w:asciiTheme="majorHAnsi" w:hAnsiTheme="majorHAnsi" w:cstheme="majorHAnsi"/>
        </w:rPr>
        <w:t xml:space="preserve"> de la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Comunicación</w:t>
      </w:r>
      <w:proofErr w:type="spellEnd"/>
      <w:r w:rsidRPr="0005422F">
        <w:rPr>
          <w:rFonts w:asciiTheme="majorHAnsi" w:hAnsiTheme="majorHAnsi" w:cstheme="majorHAnsi"/>
        </w:rPr>
        <w:t xml:space="preserve"> que le </w:t>
      </w:r>
      <w:proofErr w:type="spellStart"/>
      <w:r w:rsidRPr="0005422F">
        <w:rPr>
          <w:rFonts w:asciiTheme="majorHAnsi" w:hAnsiTheme="majorHAnsi" w:cstheme="majorHAnsi"/>
        </w:rPr>
        <w:t>permitan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realizar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actividades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trabajos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académicos</w:t>
      </w:r>
      <w:proofErr w:type="spellEnd"/>
      <w:r w:rsidRPr="0005422F">
        <w:rPr>
          <w:rFonts w:asciiTheme="majorHAnsi" w:hAnsiTheme="majorHAnsi" w:cstheme="majorHAnsi"/>
        </w:rPr>
        <w:t xml:space="preserve"> de forma </w:t>
      </w:r>
      <w:proofErr w:type="spellStart"/>
      <w:r w:rsidRPr="0005422F">
        <w:rPr>
          <w:rFonts w:asciiTheme="majorHAnsi" w:hAnsiTheme="majorHAnsi" w:cstheme="majorHAnsi"/>
        </w:rPr>
        <w:t>organizada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profesional</w:t>
      </w:r>
      <w:proofErr w:type="spellEnd"/>
      <w:r w:rsidRPr="0005422F">
        <w:rPr>
          <w:rFonts w:asciiTheme="majorHAnsi" w:hAnsiTheme="majorHAnsi" w:cstheme="majorHAnsi"/>
        </w:rPr>
        <w:t xml:space="preserve"> a lo largo de la </w:t>
      </w:r>
      <w:proofErr w:type="spellStart"/>
      <w:r w:rsidRPr="0005422F">
        <w:rPr>
          <w:rFonts w:asciiTheme="majorHAnsi" w:hAnsiTheme="majorHAnsi" w:cstheme="majorHAnsi"/>
        </w:rPr>
        <w:t>vida</w:t>
      </w:r>
      <w:proofErr w:type="spellEnd"/>
      <w:r w:rsidRPr="0005422F">
        <w:rPr>
          <w:rFonts w:asciiTheme="majorHAnsi" w:hAnsiTheme="majorHAnsi" w:cstheme="majorHAnsi"/>
        </w:rPr>
        <w:t xml:space="preserve"> escolar, tales </w:t>
      </w:r>
      <w:proofErr w:type="spellStart"/>
      <w:r w:rsidRPr="0005422F">
        <w:rPr>
          <w:rFonts w:asciiTheme="majorHAnsi" w:hAnsiTheme="majorHAnsi" w:cstheme="majorHAnsi"/>
        </w:rPr>
        <w:t>como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manejo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repositorios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almacenamiento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buscadores</w:t>
      </w:r>
      <w:proofErr w:type="spellEnd"/>
      <w:r w:rsidRPr="0005422F">
        <w:rPr>
          <w:rFonts w:asciiTheme="majorHAnsi" w:hAnsiTheme="majorHAnsi" w:cstheme="majorHAnsi"/>
        </w:rPr>
        <w:t xml:space="preserve"> con </w:t>
      </w:r>
      <w:proofErr w:type="spellStart"/>
      <w:r w:rsidRPr="0005422F">
        <w:rPr>
          <w:rFonts w:asciiTheme="majorHAnsi" w:hAnsiTheme="majorHAnsi" w:cstheme="majorHAnsi"/>
        </w:rPr>
        <w:t>funciones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avanzadas</w:t>
      </w:r>
      <w:proofErr w:type="spellEnd"/>
      <w:r w:rsidRPr="0005422F">
        <w:rPr>
          <w:rFonts w:asciiTheme="majorHAnsi" w:hAnsiTheme="majorHAnsi" w:cstheme="majorHAnsi"/>
        </w:rPr>
        <w:t>.</w:t>
      </w:r>
    </w:p>
    <w:p w14:paraId="3FBFE78E" w14:textId="40230ED3" w:rsidR="003A40F9" w:rsidRDefault="003A40F9" w:rsidP="003A40F9">
      <w:pPr>
        <w:pStyle w:val="Standard"/>
        <w:jc w:val="both"/>
        <w:rPr>
          <w:rFonts w:asciiTheme="majorHAnsi" w:hAnsiTheme="majorHAnsi" w:cstheme="majorHAnsi"/>
        </w:rPr>
      </w:pPr>
    </w:p>
    <w:p w14:paraId="1BFC7F22" w14:textId="6E21D7B9" w:rsidR="003A40F9" w:rsidRPr="003A40F9" w:rsidRDefault="003A40F9" w:rsidP="003A40F9">
      <w:pPr>
        <w:pStyle w:val="Standard"/>
        <w:jc w:val="both"/>
        <w:rPr>
          <w:rFonts w:asciiTheme="majorHAnsi" w:hAnsiTheme="majorHAnsi" w:cstheme="majorHAnsi"/>
          <w:b/>
          <w:bCs/>
        </w:rPr>
      </w:pPr>
      <w:r w:rsidRPr="003A40F9">
        <w:rPr>
          <w:rFonts w:asciiTheme="majorHAnsi" w:hAnsiTheme="majorHAnsi" w:cstheme="majorHAnsi"/>
          <w:b/>
          <w:bCs/>
        </w:rPr>
        <w:t>ACTIVIDAD:</w:t>
      </w:r>
    </w:p>
    <w:p w14:paraId="235DBED5" w14:textId="00688353" w:rsidR="003A40F9" w:rsidRDefault="003A40F9" w:rsidP="003A40F9">
      <w:pPr>
        <w:pStyle w:val="Standard"/>
        <w:numPr>
          <w:ilvl w:val="0"/>
          <w:numId w:val="5"/>
        </w:numPr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Crear</w:t>
      </w:r>
      <w:proofErr w:type="spellEnd"/>
      <w:r>
        <w:rPr>
          <w:rFonts w:asciiTheme="majorHAnsi" w:hAnsiTheme="majorHAnsi" w:cstheme="majorHAnsi"/>
        </w:rPr>
        <w:t xml:space="preserve"> un </w:t>
      </w:r>
      <w:proofErr w:type="spellStart"/>
      <w:r>
        <w:rPr>
          <w:rFonts w:asciiTheme="majorHAnsi" w:hAnsiTheme="majorHAnsi" w:cstheme="majorHAnsi"/>
        </w:rPr>
        <w:t>repositorio</w:t>
      </w:r>
      <w:proofErr w:type="spellEnd"/>
      <w:r>
        <w:rPr>
          <w:rFonts w:asciiTheme="majorHAnsi" w:hAnsiTheme="majorHAnsi" w:cstheme="majorHAnsi"/>
        </w:rPr>
        <w:t xml:space="preserve"> de </w:t>
      </w:r>
      <w:proofErr w:type="spellStart"/>
      <w:r>
        <w:rPr>
          <w:rFonts w:asciiTheme="majorHAnsi" w:hAnsiTheme="majorHAnsi" w:cstheme="majorHAnsi"/>
        </w:rPr>
        <w:t>almacenamiento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en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linea</w:t>
      </w:r>
      <w:proofErr w:type="spellEnd"/>
    </w:p>
    <w:p w14:paraId="4482C5B8" w14:textId="531E9D74" w:rsidR="003A40F9" w:rsidRDefault="003A40F9" w:rsidP="003A40F9">
      <w:pPr>
        <w:pStyle w:val="Standard"/>
        <w:numPr>
          <w:ilvl w:val="0"/>
          <w:numId w:val="5"/>
        </w:numPr>
        <w:jc w:val="bot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Realizar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búsquedas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avanzadas</w:t>
      </w:r>
      <w:proofErr w:type="spellEnd"/>
      <w:r>
        <w:rPr>
          <w:rFonts w:asciiTheme="majorHAnsi" w:hAnsiTheme="majorHAnsi" w:cstheme="majorHAnsi"/>
        </w:rPr>
        <w:t xml:space="preserve"> de </w:t>
      </w:r>
      <w:proofErr w:type="spellStart"/>
      <w:r>
        <w:rPr>
          <w:rFonts w:asciiTheme="majorHAnsi" w:hAnsiTheme="majorHAnsi" w:cstheme="majorHAnsi"/>
        </w:rPr>
        <w:t>información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espicializada</w:t>
      </w:r>
      <w:proofErr w:type="spellEnd"/>
    </w:p>
    <w:p w14:paraId="7DF349B9" w14:textId="79602F6C" w:rsidR="003A40F9" w:rsidRDefault="003A40F9" w:rsidP="003A40F9">
      <w:pPr>
        <w:pStyle w:val="Standard"/>
        <w:jc w:val="both"/>
        <w:rPr>
          <w:rFonts w:asciiTheme="majorHAnsi" w:hAnsiTheme="majorHAnsi" w:cstheme="majorHAnsi"/>
        </w:rPr>
      </w:pPr>
    </w:p>
    <w:p w14:paraId="0F0B5D19" w14:textId="3FEA30EB" w:rsidR="0005422F" w:rsidRPr="003A40F9" w:rsidRDefault="0005422F" w:rsidP="003A40F9">
      <w:pPr>
        <w:pStyle w:val="Standard"/>
        <w:jc w:val="both"/>
        <w:rPr>
          <w:rFonts w:asciiTheme="majorHAnsi" w:hAnsiTheme="majorHAnsi" w:cstheme="majorHAnsi"/>
          <w:b/>
          <w:bCs/>
        </w:rPr>
      </w:pPr>
      <w:r w:rsidRPr="003A40F9">
        <w:rPr>
          <w:rFonts w:asciiTheme="majorHAnsi" w:hAnsiTheme="majorHAnsi" w:cstheme="majorHAnsi"/>
          <w:b/>
          <w:bCs/>
        </w:rPr>
        <w:t>INTRODUCCIÓN:</w:t>
      </w:r>
    </w:p>
    <w:p w14:paraId="166371ED" w14:textId="0C0C426B" w:rsidR="0005422F" w:rsidRDefault="0005422F" w:rsidP="003A40F9">
      <w:pPr>
        <w:pStyle w:val="Standard"/>
        <w:jc w:val="both"/>
        <w:rPr>
          <w:rFonts w:asciiTheme="majorHAnsi" w:hAnsiTheme="majorHAnsi" w:cstheme="majorHAnsi"/>
        </w:rPr>
      </w:pPr>
      <w:r w:rsidRPr="0005422F">
        <w:rPr>
          <w:rFonts w:asciiTheme="majorHAnsi" w:hAnsiTheme="majorHAnsi" w:cstheme="majorHAnsi"/>
        </w:rPr>
        <w:t xml:space="preserve">El </w:t>
      </w:r>
      <w:proofErr w:type="spellStart"/>
      <w:r w:rsidRPr="0005422F">
        <w:rPr>
          <w:rFonts w:asciiTheme="majorHAnsi" w:hAnsiTheme="majorHAnsi" w:cstheme="majorHAnsi"/>
        </w:rPr>
        <w:t>uso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dispositivos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cómputo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comunicación</w:t>
      </w:r>
      <w:proofErr w:type="spellEnd"/>
      <w:r w:rsidRPr="0005422F">
        <w:rPr>
          <w:rFonts w:asciiTheme="majorHAnsi" w:hAnsiTheme="majorHAnsi" w:cstheme="majorHAnsi"/>
        </w:rPr>
        <w:t xml:space="preserve"> se </w:t>
      </w:r>
      <w:proofErr w:type="spellStart"/>
      <w:r w:rsidRPr="0005422F">
        <w:rPr>
          <w:rFonts w:asciiTheme="majorHAnsi" w:hAnsiTheme="majorHAnsi" w:cstheme="majorHAnsi"/>
        </w:rPr>
        <w:t>vuelve</w:t>
      </w:r>
      <w:proofErr w:type="spellEnd"/>
      <w:r w:rsidRPr="0005422F">
        <w:rPr>
          <w:rFonts w:asciiTheme="majorHAnsi" w:hAnsiTheme="majorHAnsi" w:cstheme="majorHAnsi"/>
        </w:rPr>
        <w:t xml:space="preserve"> fundamental para </w:t>
      </w:r>
      <w:proofErr w:type="spellStart"/>
      <w:r w:rsidRPr="0005422F">
        <w:rPr>
          <w:rFonts w:asciiTheme="majorHAnsi" w:hAnsiTheme="majorHAnsi" w:cstheme="majorHAnsi"/>
        </w:rPr>
        <w:t>el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desempeño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muchas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actividades</w:t>
      </w:r>
      <w:proofErr w:type="spellEnd"/>
      <w:r w:rsidRPr="0005422F">
        <w:rPr>
          <w:rFonts w:asciiTheme="majorHAnsi" w:hAnsiTheme="majorHAnsi" w:cstheme="majorHAnsi"/>
        </w:rPr>
        <w:t xml:space="preserve">, las </w:t>
      </w:r>
      <w:proofErr w:type="spellStart"/>
      <w:r w:rsidRPr="0005422F">
        <w:rPr>
          <w:rFonts w:asciiTheme="majorHAnsi" w:hAnsiTheme="majorHAnsi" w:cstheme="majorHAnsi"/>
        </w:rPr>
        <w:t>cuales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pueden</w:t>
      </w:r>
      <w:proofErr w:type="spellEnd"/>
      <w:r w:rsidRPr="0005422F">
        <w:rPr>
          <w:rFonts w:asciiTheme="majorHAnsi" w:hAnsiTheme="majorHAnsi" w:cstheme="majorHAnsi"/>
        </w:rPr>
        <w:t xml:space="preserve"> ser de la </w:t>
      </w:r>
      <w:proofErr w:type="spellStart"/>
      <w:r w:rsidRPr="0005422F">
        <w:rPr>
          <w:rFonts w:asciiTheme="majorHAnsi" w:hAnsiTheme="majorHAnsi" w:cstheme="majorHAnsi"/>
        </w:rPr>
        <w:t>vida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cotidiana</w:t>
      </w:r>
      <w:proofErr w:type="spellEnd"/>
      <w:r w:rsidRPr="0005422F">
        <w:rPr>
          <w:rFonts w:asciiTheme="majorHAnsi" w:hAnsiTheme="majorHAnsi" w:cstheme="majorHAnsi"/>
        </w:rPr>
        <w:t xml:space="preserve">, </w:t>
      </w:r>
      <w:proofErr w:type="spellStart"/>
      <w:r w:rsidRPr="0005422F">
        <w:rPr>
          <w:rFonts w:asciiTheme="majorHAnsi" w:hAnsiTheme="majorHAnsi" w:cstheme="majorHAnsi"/>
        </w:rPr>
        <w:t>académica</w:t>
      </w:r>
      <w:proofErr w:type="spellEnd"/>
      <w:r w:rsidRPr="0005422F">
        <w:rPr>
          <w:rFonts w:asciiTheme="majorHAnsi" w:hAnsiTheme="majorHAnsi" w:cstheme="majorHAnsi"/>
        </w:rPr>
        <w:t xml:space="preserve">, </w:t>
      </w:r>
      <w:proofErr w:type="spellStart"/>
      <w:r w:rsidRPr="0005422F">
        <w:rPr>
          <w:rFonts w:asciiTheme="majorHAnsi" w:hAnsiTheme="majorHAnsi" w:cstheme="majorHAnsi"/>
        </w:rPr>
        <w:t>profesional</w:t>
      </w:r>
      <w:proofErr w:type="spellEnd"/>
      <w:r w:rsidRPr="0005422F">
        <w:rPr>
          <w:rFonts w:asciiTheme="majorHAnsi" w:hAnsiTheme="majorHAnsi" w:cstheme="majorHAnsi"/>
        </w:rPr>
        <w:t xml:space="preserve">, </w:t>
      </w:r>
      <w:proofErr w:type="spellStart"/>
      <w:r w:rsidRPr="0005422F">
        <w:rPr>
          <w:rFonts w:asciiTheme="majorHAnsi" w:hAnsiTheme="majorHAnsi" w:cstheme="majorHAnsi"/>
        </w:rPr>
        <w:t>empresarial</w:t>
      </w:r>
      <w:proofErr w:type="spellEnd"/>
      <w:r w:rsidRPr="0005422F">
        <w:rPr>
          <w:rFonts w:asciiTheme="majorHAnsi" w:hAnsiTheme="majorHAnsi" w:cstheme="majorHAnsi"/>
        </w:rPr>
        <w:t xml:space="preserve"> e inclusive de </w:t>
      </w:r>
      <w:proofErr w:type="spellStart"/>
      <w:r w:rsidRPr="0005422F">
        <w:rPr>
          <w:rFonts w:asciiTheme="majorHAnsi" w:hAnsiTheme="majorHAnsi" w:cstheme="majorHAnsi"/>
        </w:rPr>
        <w:t>entretenimiento</w:t>
      </w:r>
      <w:proofErr w:type="spellEnd"/>
      <w:r w:rsidRPr="0005422F">
        <w:rPr>
          <w:rFonts w:asciiTheme="majorHAnsi" w:hAnsiTheme="majorHAnsi" w:cstheme="majorHAnsi"/>
        </w:rPr>
        <w:t xml:space="preserve">. Como </w:t>
      </w:r>
      <w:proofErr w:type="spellStart"/>
      <w:r w:rsidRPr="0005422F">
        <w:rPr>
          <w:rFonts w:asciiTheme="majorHAnsi" w:hAnsiTheme="majorHAnsi" w:cstheme="majorHAnsi"/>
        </w:rPr>
        <w:t>futuros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profesionales</w:t>
      </w:r>
      <w:proofErr w:type="spellEnd"/>
      <w:r w:rsidRPr="0005422F">
        <w:rPr>
          <w:rFonts w:asciiTheme="majorHAnsi" w:hAnsiTheme="majorHAnsi" w:cstheme="majorHAnsi"/>
        </w:rPr>
        <w:t xml:space="preserve"> de la </w:t>
      </w:r>
      <w:proofErr w:type="spellStart"/>
      <w:r w:rsidRPr="0005422F">
        <w:rPr>
          <w:rFonts w:asciiTheme="majorHAnsi" w:hAnsiTheme="majorHAnsi" w:cstheme="majorHAnsi"/>
        </w:rPr>
        <w:t>ingeniería</w:t>
      </w:r>
      <w:proofErr w:type="spellEnd"/>
      <w:r w:rsidRPr="0005422F">
        <w:rPr>
          <w:rFonts w:asciiTheme="majorHAnsi" w:hAnsiTheme="majorHAnsi" w:cstheme="majorHAnsi"/>
        </w:rPr>
        <w:t xml:space="preserve">, los </w:t>
      </w:r>
      <w:proofErr w:type="spellStart"/>
      <w:r w:rsidRPr="0005422F">
        <w:rPr>
          <w:rFonts w:asciiTheme="majorHAnsi" w:hAnsiTheme="majorHAnsi" w:cstheme="majorHAnsi"/>
        </w:rPr>
        <w:t>estudiantes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esta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disciplina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requieren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conocer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utilizar</w:t>
      </w:r>
      <w:proofErr w:type="spellEnd"/>
      <w:r w:rsidRPr="0005422F">
        <w:rPr>
          <w:rFonts w:asciiTheme="majorHAnsi" w:hAnsiTheme="majorHAnsi" w:cstheme="majorHAnsi"/>
        </w:rPr>
        <w:t xml:space="preserve"> las </w:t>
      </w:r>
      <w:proofErr w:type="spellStart"/>
      <w:r w:rsidRPr="0005422F">
        <w:rPr>
          <w:rFonts w:asciiTheme="majorHAnsi" w:hAnsiTheme="majorHAnsi" w:cstheme="majorHAnsi"/>
        </w:rPr>
        <w:t>herramientas</w:t>
      </w:r>
      <w:proofErr w:type="spellEnd"/>
      <w:r w:rsidRPr="0005422F">
        <w:rPr>
          <w:rFonts w:asciiTheme="majorHAnsi" w:hAnsiTheme="majorHAnsi" w:cstheme="majorHAnsi"/>
        </w:rPr>
        <w:t xml:space="preserve"> de las </w:t>
      </w:r>
      <w:proofErr w:type="spellStart"/>
      <w:r w:rsidRPr="0005422F">
        <w:rPr>
          <w:rFonts w:asciiTheme="majorHAnsi" w:hAnsiTheme="majorHAnsi" w:cstheme="majorHAnsi"/>
        </w:rPr>
        <w:t>Tecnologías</w:t>
      </w:r>
      <w:proofErr w:type="spellEnd"/>
      <w:r w:rsidRPr="0005422F">
        <w:rPr>
          <w:rFonts w:asciiTheme="majorHAnsi" w:hAnsiTheme="majorHAnsi" w:cstheme="majorHAnsi"/>
        </w:rPr>
        <w:t xml:space="preserve"> de la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Comunicación</w:t>
      </w:r>
      <w:proofErr w:type="spellEnd"/>
      <w:r w:rsidRPr="0005422F">
        <w:rPr>
          <w:rFonts w:asciiTheme="majorHAnsi" w:hAnsiTheme="majorHAnsi" w:cstheme="majorHAnsi"/>
        </w:rPr>
        <w:t xml:space="preserve"> (TIC) que les </w:t>
      </w:r>
      <w:proofErr w:type="spellStart"/>
      <w:r w:rsidRPr="0005422F">
        <w:rPr>
          <w:rFonts w:asciiTheme="majorHAnsi" w:hAnsiTheme="majorHAnsi" w:cstheme="majorHAnsi"/>
        </w:rPr>
        <w:t>apoyen</w:t>
      </w:r>
      <w:proofErr w:type="spellEnd"/>
      <w:r w:rsidRPr="0005422F">
        <w:rPr>
          <w:rFonts w:asciiTheme="majorHAnsi" w:hAnsiTheme="majorHAnsi" w:cstheme="majorHAnsi"/>
        </w:rPr>
        <w:t xml:space="preserve"> tanto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sus </w:t>
      </w:r>
      <w:proofErr w:type="spellStart"/>
      <w:r w:rsidRPr="0005422F">
        <w:rPr>
          <w:rFonts w:asciiTheme="majorHAnsi" w:hAnsiTheme="majorHAnsi" w:cstheme="majorHAnsi"/>
        </w:rPr>
        <w:t>tareas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académicas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como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su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próxima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vida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profesional</w:t>
      </w:r>
      <w:proofErr w:type="spellEnd"/>
      <w:r w:rsidRPr="0005422F">
        <w:rPr>
          <w:rFonts w:asciiTheme="majorHAnsi" w:hAnsiTheme="majorHAnsi" w:cstheme="majorHAnsi"/>
        </w:rPr>
        <w:t xml:space="preserve">. De la gran </w:t>
      </w:r>
      <w:proofErr w:type="spellStart"/>
      <w:r w:rsidRPr="0005422F">
        <w:rPr>
          <w:rFonts w:asciiTheme="majorHAnsi" w:hAnsiTheme="majorHAnsi" w:cstheme="majorHAnsi"/>
        </w:rPr>
        <w:t>gama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herramientas</w:t>
      </w:r>
      <w:proofErr w:type="spellEnd"/>
      <w:r w:rsidRPr="0005422F">
        <w:rPr>
          <w:rFonts w:asciiTheme="majorHAnsi" w:hAnsiTheme="majorHAnsi" w:cstheme="majorHAnsi"/>
        </w:rPr>
        <w:t xml:space="preserve"> TIC </w:t>
      </w:r>
      <w:proofErr w:type="spellStart"/>
      <w:r w:rsidRPr="0005422F">
        <w:rPr>
          <w:rFonts w:asciiTheme="majorHAnsi" w:hAnsiTheme="majorHAnsi" w:cstheme="majorHAnsi"/>
        </w:rPr>
        <w:t>existentes</w:t>
      </w:r>
      <w:proofErr w:type="spellEnd"/>
      <w:r w:rsidRPr="0005422F">
        <w:rPr>
          <w:rFonts w:asciiTheme="majorHAnsi" w:hAnsiTheme="majorHAnsi" w:cstheme="majorHAnsi"/>
        </w:rPr>
        <w:t xml:space="preserve">,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esta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práctica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nos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enfocaremos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las </w:t>
      </w:r>
      <w:proofErr w:type="spellStart"/>
      <w:r w:rsidRPr="0005422F">
        <w:rPr>
          <w:rFonts w:asciiTheme="majorHAnsi" w:hAnsiTheme="majorHAnsi" w:cstheme="majorHAnsi"/>
        </w:rPr>
        <w:t>herramientas</w:t>
      </w:r>
      <w:proofErr w:type="spellEnd"/>
      <w:r w:rsidRPr="0005422F">
        <w:rPr>
          <w:rFonts w:asciiTheme="majorHAnsi" w:hAnsiTheme="majorHAnsi" w:cstheme="majorHAnsi"/>
        </w:rPr>
        <w:t xml:space="preserve"> para </w:t>
      </w:r>
      <w:proofErr w:type="spellStart"/>
      <w:r w:rsidRPr="0005422F">
        <w:rPr>
          <w:rFonts w:asciiTheme="majorHAnsi" w:hAnsiTheme="majorHAnsi" w:cstheme="majorHAnsi"/>
        </w:rPr>
        <w:t>manejo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repositorios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almacenamiento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buscadores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Internet con </w:t>
      </w:r>
      <w:proofErr w:type="spellStart"/>
      <w:r w:rsidRPr="0005422F">
        <w:rPr>
          <w:rFonts w:asciiTheme="majorHAnsi" w:hAnsiTheme="majorHAnsi" w:cstheme="majorHAnsi"/>
        </w:rPr>
        <w:t>funciones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avanzadas</w:t>
      </w:r>
      <w:proofErr w:type="spellEnd"/>
      <w:r w:rsidRPr="0005422F">
        <w:rPr>
          <w:rFonts w:asciiTheme="majorHAnsi" w:hAnsiTheme="majorHAnsi" w:cstheme="majorHAnsi"/>
        </w:rPr>
        <w:t xml:space="preserve">, las </w:t>
      </w:r>
      <w:proofErr w:type="spellStart"/>
      <w:r w:rsidRPr="0005422F">
        <w:rPr>
          <w:rFonts w:asciiTheme="majorHAnsi" w:hAnsiTheme="majorHAnsi" w:cstheme="majorHAnsi"/>
        </w:rPr>
        <w:t>cuales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permitirán</w:t>
      </w:r>
      <w:proofErr w:type="spellEnd"/>
      <w:r w:rsidRPr="0005422F">
        <w:rPr>
          <w:rFonts w:asciiTheme="majorHAnsi" w:hAnsiTheme="majorHAnsi" w:cstheme="majorHAnsi"/>
        </w:rPr>
        <w:t xml:space="preserve"> a los </w:t>
      </w:r>
      <w:proofErr w:type="spellStart"/>
      <w:r w:rsidRPr="0005422F">
        <w:rPr>
          <w:rFonts w:asciiTheme="majorHAnsi" w:hAnsiTheme="majorHAnsi" w:cstheme="majorHAnsi"/>
        </w:rPr>
        <w:t>estudiantes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realizar</w:t>
      </w:r>
      <w:proofErr w:type="spellEnd"/>
      <w:r w:rsidRPr="0005422F">
        <w:rPr>
          <w:rFonts w:asciiTheme="majorHAnsi" w:hAnsiTheme="majorHAnsi" w:cstheme="majorHAnsi"/>
        </w:rPr>
        <w:t xml:space="preserve"> las </w:t>
      </w:r>
      <w:proofErr w:type="spellStart"/>
      <w:r w:rsidRPr="0005422F">
        <w:rPr>
          <w:rFonts w:asciiTheme="majorHAnsi" w:hAnsiTheme="majorHAnsi" w:cstheme="majorHAnsi"/>
        </w:rPr>
        <w:t>siguientes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actividades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apoyo</w:t>
      </w:r>
      <w:proofErr w:type="spellEnd"/>
      <w:r w:rsidRPr="0005422F">
        <w:rPr>
          <w:rFonts w:asciiTheme="majorHAnsi" w:hAnsiTheme="majorHAnsi" w:cstheme="majorHAnsi"/>
        </w:rPr>
        <w:t xml:space="preserve"> a sus </w:t>
      </w:r>
      <w:proofErr w:type="spellStart"/>
      <w:r w:rsidRPr="0005422F">
        <w:rPr>
          <w:rFonts w:asciiTheme="majorHAnsi" w:hAnsiTheme="majorHAnsi" w:cstheme="majorHAnsi"/>
        </w:rPr>
        <w:t>tareas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académicas</w:t>
      </w:r>
      <w:proofErr w:type="spellEnd"/>
      <w:r w:rsidRPr="0005422F">
        <w:rPr>
          <w:rFonts w:asciiTheme="majorHAnsi" w:hAnsiTheme="majorHAnsi" w:cstheme="majorHAnsi"/>
        </w:rPr>
        <w:t xml:space="preserve">: ▪ </w:t>
      </w:r>
      <w:proofErr w:type="spellStart"/>
      <w:r w:rsidRPr="0005422F">
        <w:rPr>
          <w:rFonts w:asciiTheme="majorHAnsi" w:hAnsiTheme="majorHAnsi" w:cstheme="majorHAnsi"/>
        </w:rPr>
        <w:t>Registro</w:t>
      </w:r>
      <w:proofErr w:type="spellEnd"/>
      <w:r w:rsidRPr="0005422F">
        <w:rPr>
          <w:rFonts w:asciiTheme="majorHAnsi" w:hAnsiTheme="majorHAnsi" w:cstheme="majorHAnsi"/>
        </w:rPr>
        <w:t xml:space="preserve"> de planes, </w:t>
      </w:r>
      <w:proofErr w:type="spellStart"/>
      <w:r w:rsidRPr="0005422F">
        <w:rPr>
          <w:rFonts w:asciiTheme="majorHAnsi" w:hAnsiTheme="majorHAnsi" w:cstheme="majorHAnsi"/>
        </w:rPr>
        <w:t>programas</w:t>
      </w:r>
      <w:proofErr w:type="spellEnd"/>
      <w:r w:rsidRPr="0005422F">
        <w:rPr>
          <w:rFonts w:asciiTheme="majorHAnsi" w:hAnsiTheme="majorHAnsi" w:cstheme="majorHAnsi"/>
        </w:rPr>
        <w:t xml:space="preserve"> y </w:t>
      </w:r>
      <w:proofErr w:type="spellStart"/>
      <w:r w:rsidRPr="0005422F">
        <w:rPr>
          <w:rFonts w:asciiTheme="majorHAnsi" w:hAnsiTheme="majorHAnsi" w:cstheme="majorHAnsi"/>
        </w:rPr>
        <w:t>cualquier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documento</w:t>
      </w:r>
      <w:proofErr w:type="spellEnd"/>
      <w:r w:rsidRPr="0005422F">
        <w:rPr>
          <w:rFonts w:asciiTheme="majorHAnsi" w:hAnsiTheme="majorHAnsi" w:cstheme="majorHAnsi"/>
        </w:rPr>
        <w:t xml:space="preserve"> con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implicada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el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desarrollo</w:t>
      </w:r>
      <w:proofErr w:type="spellEnd"/>
      <w:r w:rsidRPr="0005422F">
        <w:rPr>
          <w:rFonts w:asciiTheme="majorHAnsi" w:hAnsiTheme="majorHAnsi" w:cstheme="majorHAnsi"/>
        </w:rPr>
        <w:t xml:space="preserve"> de un </w:t>
      </w:r>
      <w:proofErr w:type="spellStart"/>
      <w:r w:rsidRPr="0005422F">
        <w:rPr>
          <w:rFonts w:asciiTheme="majorHAnsi" w:hAnsiTheme="majorHAnsi" w:cstheme="majorHAnsi"/>
        </w:rPr>
        <w:t>proyecto</w:t>
      </w:r>
      <w:proofErr w:type="spellEnd"/>
      <w:r w:rsidRPr="0005422F">
        <w:rPr>
          <w:rFonts w:asciiTheme="majorHAnsi" w:hAnsiTheme="majorHAnsi" w:cstheme="majorHAnsi"/>
        </w:rPr>
        <w:t xml:space="preserve">. ▪ </w:t>
      </w:r>
      <w:proofErr w:type="spellStart"/>
      <w:r w:rsidRPr="0005422F">
        <w:rPr>
          <w:rFonts w:asciiTheme="majorHAnsi" w:hAnsiTheme="majorHAnsi" w:cstheme="majorHAnsi"/>
        </w:rPr>
        <w:t>Almacenamiento</w:t>
      </w:r>
      <w:proofErr w:type="spellEnd"/>
      <w:r w:rsidRPr="0005422F">
        <w:rPr>
          <w:rFonts w:asciiTheme="majorHAnsi" w:hAnsiTheme="majorHAnsi" w:cstheme="majorHAnsi"/>
        </w:rPr>
        <w:t xml:space="preserve"> de la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repositorios</w:t>
      </w:r>
      <w:proofErr w:type="spellEnd"/>
      <w:r w:rsidRPr="0005422F">
        <w:rPr>
          <w:rFonts w:asciiTheme="majorHAnsi" w:hAnsiTheme="majorHAnsi" w:cstheme="majorHAnsi"/>
        </w:rPr>
        <w:t xml:space="preserve"> que </w:t>
      </w:r>
      <w:proofErr w:type="spellStart"/>
      <w:r w:rsidRPr="0005422F">
        <w:rPr>
          <w:rFonts w:asciiTheme="majorHAnsi" w:hAnsiTheme="majorHAnsi" w:cstheme="majorHAnsi"/>
        </w:rPr>
        <w:t>sean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accesibles</w:t>
      </w:r>
      <w:proofErr w:type="spellEnd"/>
      <w:r w:rsidRPr="0005422F">
        <w:rPr>
          <w:rFonts w:asciiTheme="majorHAnsi" w:hAnsiTheme="majorHAnsi" w:cstheme="majorHAnsi"/>
        </w:rPr>
        <w:t xml:space="preserve">, </w:t>
      </w:r>
      <w:proofErr w:type="spellStart"/>
      <w:r w:rsidRPr="0005422F">
        <w:rPr>
          <w:rFonts w:asciiTheme="majorHAnsi" w:hAnsiTheme="majorHAnsi" w:cstheme="majorHAnsi"/>
        </w:rPr>
        <w:t>seguros</w:t>
      </w:r>
      <w:proofErr w:type="spellEnd"/>
      <w:r w:rsidRPr="0005422F">
        <w:rPr>
          <w:rFonts w:asciiTheme="majorHAnsi" w:hAnsiTheme="majorHAnsi" w:cstheme="majorHAnsi"/>
        </w:rPr>
        <w:t xml:space="preserve"> y que la </w:t>
      </w:r>
      <w:proofErr w:type="spellStart"/>
      <w:r w:rsidRPr="0005422F">
        <w:rPr>
          <w:rFonts w:asciiTheme="majorHAnsi" w:hAnsiTheme="majorHAnsi" w:cstheme="majorHAnsi"/>
        </w:rPr>
        <w:t>disponibilidad</w:t>
      </w:r>
      <w:proofErr w:type="spellEnd"/>
      <w:r w:rsidRPr="0005422F">
        <w:rPr>
          <w:rFonts w:asciiTheme="majorHAnsi" w:hAnsiTheme="majorHAnsi" w:cstheme="majorHAnsi"/>
        </w:rPr>
        <w:t xml:space="preserve"> de la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sea las 24 horas de los 365 días del </w:t>
      </w:r>
      <w:proofErr w:type="spellStart"/>
      <w:r w:rsidRPr="0005422F">
        <w:rPr>
          <w:rFonts w:asciiTheme="majorHAnsi" w:hAnsiTheme="majorHAnsi" w:cstheme="majorHAnsi"/>
        </w:rPr>
        <w:t>año</w:t>
      </w:r>
      <w:proofErr w:type="spellEnd"/>
      <w:r w:rsidRPr="0005422F">
        <w:rPr>
          <w:rFonts w:asciiTheme="majorHAnsi" w:hAnsiTheme="majorHAnsi" w:cstheme="majorHAnsi"/>
        </w:rPr>
        <w:t xml:space="preserve">. ▪ </w:t>
      </w:r>
      <w:proofErr w:type="spellStart"/>
      <w:r w:rsidRPr="0005422F">
        <w:rPr>
          <w:rFonts w:asciiTheme="majorHAnsi" w:hAnsiTheme="majorHAnsi" w:cstheme="majorHAnsi"/>
        </w:rPr>
        <w:t>Búsqueda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avanzada</w:t>
      </w:r>
      <w:proofErr w:type="spellEnd"/>
      <w:r w:rsidRPr="0005422F">
        <w:rPr>
          <w:rFonts w:asciiTheme="majorHAnsi" w:hAnsiTheme="majorHAnsi" w:cstheme="majorHAnsi"/>
        </w:rPr>
        <w:t xml:space="preserve"> o </w:t>
      </w:r>
      <w:proofErr w:type="spellStart"/>
      <w:r w:rsidRPr="0005422F">
        <w:rPr>
          <w:rFonts w:asciiTheme="majorHAnsi" w:hAnsiTheme="majorHAnsi" w:cstheme="majorHAnsi"/>
        </w:rPr>
        <w:t>especializada</w:t>
      </w:r>
      <w:proofErr w:type="spellEnd"/>
      <w:r w:rsidRPr="0005422F">
        <w:rPr>
          <w:rFonts w:asciiTheme="majorHAnsi" w:hAnsiTheme="majorHAnsi" w:cstheme="majorHAnsi"/>
        </w:rPr>
        <w:t xml:space="preserve"> de </w:t>
      </w:r>
      <w:proofErr w:type="spellStart"/>
      <w:r w:rsidRPr="0005422F">
        <w:rPr>
          <w:rFonts w:asciiTheme="majorHAnsi" w:hAnsiTheme="majorHAnsi" w:cstheme="majorHAnsi"/>
        </w:rPr>
        <w:t>información</w:t>
      </w:r>
      <w:proofErr w:type="spellEnd"/>
      <w:r w:rsidRPr="0005422F">
        <w:rPr>
          <w:rFonts w:asciiTheme="majorHAnsi" w:hAnsiTheme="majorHAnsi" w:cstheme="majorHAnsi"/>
        </w:rPr>
        <w:t xml:space="preserve"> </w:t>
      </w:r>
      <w:proofErr w:type="spellStart"/>
      <w:r w:rsidRPr="0005422F">
        <w:rPr>
          <w:rFonts w:asciiTheme="majorHAnsi" w:hAnsiTheme="majorHAnsi" w:cstheme="majorHAnsi"/>
        </w:rPr>
        <w:t>en</w:t>
      </w:r>
      <w:proofErr w:type="spellEnd"/>
      <w:r w:rsidRPr="0005422F">
        <w:rPr>
          <w:rFonts w:asciiTheme="majorHAnsi" w:hAnsiTheme="majorHAnsi" w:cstheme="majorHAnsi"/>
        </w:rPr>
        <w:t xml:space="preserve"> Internet</w:t>
      </w:r>
    </w:p>
    <w:p w14:paraId="4D5CB945" w14:textId="77777777" w:rsidR="00415641" w:rsidRPr="0005422F" w:rsidRDefault="00415641" w:rsidP="003A40F9">
      <w:pPr>
        <w:pStyle w:val="Standard"/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5235CB6C" w14:textId="2C672D71" w:rsidR="0005422F" w:rsidRDefault="0005422F" w:rsidP="0005422F">
      <w:pPr>
        <w:pStyle w:val="Standard"/>
        <w:rPr>
          <w:rFonts w:asciiTheme="majorHAnsi" w:hAnsiTheme="majorHAnsi" w:cstheme="majorHAnsi"/>
          <w:b/>
          <w:bCs/>
        </w:rPr>
      </w:pPr>
      <w:r w:rsidRPr="003A40F9">
        <w:rPr>
          <w:rFonts w:asciiTheme="majorHAnsi" w:hAnsiTheme="majorHAnsi" w:cstheme="majorHAnsi"/>
          <w:b/>
          <w:bCs/>
        </w:rPr>
        <w:t>DESARROLLO:</w:t>
      </w:r>
    </w:p>
    <w:p w14:paraId="766C98C1" w14:textId="77777777" w:rsidR="00506D75" w:rsidRDefault="00506D75" w:rsidP="0005422F">
      <w:pPr>
        <w:pStyle w:val="Standard"/>
        <w:rPr>
          <w:rFonts w:asciiTheme="majorHAnsi" w:hAnsiTheme="majorHAnsi" w:cstheme="majorHAnsi"/>
          <w:b/>
          <w:bCs/>
          <w:sz w:val="32"/>
          <w:szCs w:val="32"/>
        </w:rPr>
      </w:pPr>
    </w:p>
    <w:p w14:paraId="5A8786B3" w14:textId="21698F65" w:rsidR="0005422F" w:rsidRPr="00506D75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2D2D916D" wp14:editId="588472AF">
            <wp:extent cx="6250997" cy="3514725"/>
            <wp:effectExtent l="0" t="0" r="0" b="0"/>
            <wp:docPr id="3" name="Imagen 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547" cy="3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959" w14:textId="5A068932" w:rsidR="00415641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Página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de </w:t>
      </w:r>
      <w:proofErr w:type="spellStart"/>
      <w:r w:rsidRPr="00506D75">
        <w:rPr>
          <w:rFonts w:asciiTheme="majorHAnsi" w:hAnsiTheme="majorHAnsi" w:cstheme="majorHAnsi"/>
          <w:b/>
          <w:bCs/>
        </w:rPr>
        <w:t>inicio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GitHub</w:t>
      </w:r>
    </w:p>
    <w:p w14:paraId="47CA3940" w14:textId="34033048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9600070" w14:textId="72FDB10F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97E8DB4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2F0C6C7" w14:textId="77777777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C608F7E" w14:textId="7A47E388" w:rsidR="00415641" w:rsidRPr="00506D75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noProof/>
        </w:rPr>
        <w:drawing>
          <wp:inline distT="0" distB="0" distL="0" distR="0" wp14:anchorId="1B38A650" wp14:editId="779BDBD3">
            <wp:extent cx="6623685" cy="3724275"/>
            <wp:effectExtent l="0" t="0" r="5715" b="952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3539" w14:textId="3F2D1CC0" w:rsidR="00415641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Inicio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de session</w:t>
      </w:r>
    </w:p>
    <w:p w14:paraId="40B4B64F" w14:textId="6FC2D641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20A2687D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5DA04ED" w14:textId="77777777" w:rsidR="00415641" w:rsidRPr="00506D75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6E70E0A2" w14:textId="17FB9C11" w:rsidR="00415641" w:rsidRPr="00506D75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4C229DDE" wp14:editId="1B1AC8D9">
            <wp:extent cx="6623685" cy="3529965"/>
            <wp:effectExtent l="0" t="0" r="0" b="0"/>
            <wp:docPr id="5" name="Imagen 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F2D9" w14:textId="570EF29A" w:rsidR="00415641" w:rsidRDefault="0041564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Iniciar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Proyecto</w:t>
      </w:r>
    </w:p>
    <w:p w14:paraId="737DF155" w14:textId="41A03F97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BB46B7B" w14:textId="138C2F8B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408A385" w14:textId="5A75C562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32236E9" w14:textId="02A18195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8F4EB34" w14:textId="36EFD49A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29BBF6F2" w14:textId="2AFD78C2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90E71F5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3BD0FD4" w14:textId="32CF18F2" w:rsidR="00415641" w:rsidRPr="00506D75" w:rsidRDefault="00661970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474ADD80" wp14:editId="49CF5A7C">
            <wp:extent cx="6623685" cy="3724275"/>
            <wp:effectExtent l="0" t="0" r="5715" b="9525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3D8" w14:textId="118F340B" w:rsidR="00661970" w:rsidRDefault="00661970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Crear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nuevo </w:t>
      </w:r>
      <w:proofErr w:type="spellStart"/>
      <w:r w:rsidRPr="00506D75">
        <w:rPr>
          <w:rFonts w:asciiTheme="majorHAnsi" w:hAnsiTheme="majorHAnsi" w:cstheme="majorHAnsi"/>
          <w:b/>
          <w:bCs/>
        </w:rPr>
        <w:t>repositorio</w:t>
      </w:r>
      <w:proofErr w:type="spellEnd"/>
    </w:p>
    <w:p w14:paraId="3DCC390D" w14:textId="5EB58442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49FBE53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47F95301" w14:textId="0A4E9220" w:rsidR="00BA714F" w:rsidRPr="00506D75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65BB644D" wp14:editId="4B68B0AC">
            <wp:extent cx="6623685" cy="3724275"/>
            <wp:effectExtent l="0" t="0" r="5715" b="952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8EB9" w14:textId="1A36A8C9" w:rsidR="00BA714F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Crear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nuevo Proyecto</w:t>
      </w:r>
    </w:p>
    <w:p w14:paraId="3DF5E642" w14:textId="1D8F5782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F1CCE6D" w14:textId="2F27E7EB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28F8DE51" w14:textId="6E7588E3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2E1166E6" w14:textId="6CA557E6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E2A044C" w14:textId="4CF3A742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A646C0A" w14:textId="3991860A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ECFEF46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43A40FA" w14:textId="702F97B8" w:rsidR="00661970" w:rsidRPr="00506D75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66D5C84F" wp14:editId="149ACD9E">
            <wp:extent cx="6623685" cy="3529965"/>
            <wp:effectExtent l="0" t="0" r="5715" b="0"/>
            <wp:docPr id="7" name="Imagen 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B62B" w14:textId="0FE6F5A5" w:rsidR="00BA714F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Modificación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de </w:t>
      </w:r>
      <w:proofErr w:type="spellStart"/>
      <w:r w:rsidRPr="00506D75">
        <w:rPr>
          <w:rFonts w:asciiTheme="majorHAnsi" w:hAnsiTheme="majorHAnsi" w:cstheme="majorHAnsi"/>
          <w:b/>
          <w:bCs/>
        </w:rPr>
        <w:t>archivo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nuevo </w:t>
      </w:r>
    </w:p>
    <w:p w14:paraId="7D5C8AC9" w14:textId="62452E6A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31279D8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C601798" w14:textId="46F0C2E7" w:rsidR="00BA714F" w:rsidRPr="00506D75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033A3500" wp14:editId="50E0462B">
            <wp:extent cx="6623685" cy="3724275"/>
            <wp:effectExtent l="0" t="0" r="5715" b="9525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53F" w14:textId="0B5EC0FA" w:rsidR="00BA714F" w:rsidRDefault="00BA714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t xml:space="preserve">Commit nuevo </w:t>
      </w:r>
      <w:proofErr w:type="spellStart"/>
      <w:r w:rsidRPr="00506D75">
        <w:rPr>
          <w:rFonts w:asciiTheme="majorHAnsi" w:hAnsiTheme="majorHAnsi" w:cstheme="majorHAnsi"/>
          <w:b/>
          <w:bCs/>
        </w:rPr>
        <w:t>archiv</w:t>
      </w:r>
      <w:r w:rsidR="009B57B8">
        <w:rPr>
          <w:rFonts w:asciiTheme="majorHAnsi" w:hAnsiTheme="majorHAnsi" w:cstheme="majorHAnsi"/>
          <w:b/>
          <w:bCs/>
        </w:rPr>
        <w:t>o</w:t>
      </w:r>
      <w:proofErr w:type="spellEnd"/>
    </w:p>
    <w:p w14:paraId="6A1E2531" w14:textId="2185B779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21DC5B4D" w14:textId="1DA7513F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6E4A12C" w14:textId="7C07F32A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8089ED2" w14:textId="5DC1D533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01CE97B" w14:textId="2035F95D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1AC2AFE" w14:textId="54FA33AE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D9D7926" w14:textId="3D3D5F9A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68964A5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496A1204" w14:textId="787CC74F" w:rsidR="00BA714F" w:rsidRPr="00506D75" w:rsidRDefault="00D3476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695F3B6E" wp14:editId="0CC18E4D">
            <wp:extent cx="6623685" cy="3724275"/>
            <wp:effectExtent l="0" t="0" r="5715" b="952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0966" w14:textId="5259B6AD" w:rsidR="00D34761" w:rsidRDefault="00D3476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Confirmación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de la </w:t>
      </w:r>
      <w:proofErr w:type="spellStart"/>
      <w:r w:rsidRPr="00506D75">
        <w:rPr>
          <w:rFonts w:asciiTheme="majorHAnsi" w:hAnsiTheme="majorHAnsi" w:cstheme="majorHAnsi"/>
          <w:b/>
          <w:bCs/>
        </w:rPr>
        <w:t>modificación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del </w:t>
      </w:r>
      <w:r w:rsidRPr="00506D75">
        <w:rPr>
          <w:rFonts w:asciiTheme="majorHAnsi" w:hAnsiTheme="majorHAnsi" w:cstheme="majorHAnsi"/>
          <w:b/>
          <w:bCs/>
        </w:rPr>
        <w:t>archive</w:t>
      </w:r>
    </w:p>
    <w:p w14:paraId="56C1F804" w14:textId="6A54A43E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4C2DC2DA" w14:textId="77777777" w:rsidR="00506D75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41F8DA4" w14:textId="6F436318" w:rsidR="00D34761" w:rsidRPr="00506D75" w:rsidRDefault="00D3476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506D75">
        <w:rPr>
          <w:rFonts w:asciiTheme="majorHAnsi" w:hAnsiTheme="majorHAnsi" w:cstheme="majorHAnsi"/>
          <w:b/>
          <w:bCs/>
        </w:rPr>
        <w:drawing>
          <wp:inline distT="0" distB="0" distL="0" distR="0" wp14:anchorId="585B4F15" wp14:editId="73E33A60">
            <wp:extent cx="6623685" cy="3724275"/>
            <wp:effectExtent l="0" t="0" r="5715" b="952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710E" w14:textId="2117A69F" w:rsidR="00D34761" w:rsidRPr="00506D75" w:rsidRDefault="00D34761" w:rsidP="00415641">
      <w:pPr>
        <w:pStyle w:val="Standard"/>
        <w:jc w:val="center"/>
        <w:rPr>
          <w:rFonts w:asciiTheme="majorHAnsi" w:hAnsiTheme="majorHAnsi" w:cstheme="majorHAnsi"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Cargar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506D75">
        <w:rPr>
          <w:rFonts w:asciiTheme="majorHAnsi" w:hAnsiTheme="majorHAnsi" w:cstheme="majorHAnsi"/>
          <w:b/>
          <w:bCs/>
        </w:rPr>
        <w:t>archivos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al </w:t>
      </w:r>
      <w:r w:rsidRPr="00506D75">
        <w:rPr>
          <w:rFonts w:asciiTheme="majorHAnsi" w:hAnsiTheme="majorHAnsi" w:cstheme="majorHAnsi"/>
          <w:b/>
          <w:bCs/>
        </w:rPr>
        <w:t>Proyecto</w:t>
      </w:r>
      <w:r w:rsidR="00506D75" w:rsidRPr="00506D75">
        <w:rPr>
          <w:rFonts w:asciiTheme="majorHAnsi" w:hAnsiTheme="majorHAnsi" w:cstheme="majorHAnsi"/>
          <w:noProof/>
        </w:rPr>
        <w:t xml:space="preserve"> </w:t>
      </w:r>
      <w:r w:rsidR="00506D75" w:rsidRPr="00506D75">
        <w:rPr>
          <w:rFonts w:asciiTheme="majorHAnsi" w:hAnsiTheme="majorHAnsi" w:cstheme="majorHAnsi"/>
        </w:rPr>
        <w:lastRenderedPageBreak/>
        <w:drawing>
          <wp:inline distT="0" distB="0" distL="0" distR="0" wp14:anchorId="0992A661" wp14:editId="68A01EA6">
            <wp:extent cx="6623685" cy="3724275"/>
            <wp:effectExtent l="0" t="0" r="5715" b="952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F2EF" w14:textId="6233D378" w:rsidR="00D34761" w:rsidRP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proofErr w:type="spellStart"/>
      <w:r w:rsidRPr="00506D75">
        <w:rPr>
          <w:rFonts w:asciiTheme="majorHAnsi" w:hAnsiTheme="majorHAnsi" w:cstheme="majorHAnsi"/>
          <w:b/>
          <w:bCs/>
        </w:rPr>
        <w:t>Editar</w:t>
      </w:r>
      <w:proofErr w:type="spellEnd"/>
      <w:r w:rsidRPr="00506D75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506D75">
        <w:rPr>
          <w:rFonts w:asciiTheme="majorHAnsi" w:hAnsiTheme="majorHAnsi" w:cstheme="majorHAnsi"/>
          <w:b/>
          <w:bCs/>
        </w:rPr>
        <w:t>archivo</w:t>
      </w:r>
      <w:proofErr w:type="spellEnd"/>
    </w:p>
    <w:p w14:paraId="5217BC65" w14:textId="2A5EC856" w:rsidR="00506D75" w:rsidRPr="00506D75" w:rsidRDefault="00506D75" w:rsidP="00415641">
      <w:pPr>
        <w:pStyle w:val="Standard"/>
        <w:jc w:val="center"/>
        <w:rPr>
          <w:b/>
          <w:bCs/>
        </w:rPr>
      </w:pPr>
    </w:p>
    <w:p w14:paraId="11386276" w14:textId="3B260CD4" w:rsidR="00506D75" w:rsidRDefault="00506D75" w:rsidP="00415641">
      <w:pPr>
        <w:pStyle w:val="Standard"/>
        <w:jc w:val="center"/>
      </w:pPr>
    </w:p>
    <w:p w14:paraId="3DC6F130" w14:textId="4D1DFC21" w:rsidR="00506D75" w:rsidRPr="009B57B8" w:rsidRDefault="00B80407" w:rsidP="00B80407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9B57B8">
        <w:rPr>
          <w:rFonts w:asciiTheme="majorHAnsi" w:hAnsiTheme="majorHAnsi" w:cstheme="majorHAnsi"/>
          <w:b/>
          <w:bCs/>
          <w:color w:val="0070C0"/>
          <w:sz w:val="32"/>
          <w:szCs w:val="32"/>
        </w:rPr>
        <w:t>COMANDOS DE BUSQUEDA</w:t>
      </w:r>
    </w:p>
    <w:p w14:paraId="125E5881" w14:textId="77777777" w:rsidR="009B57B8" w:rsidRDefault="009B57B8" w:rsidP="00B80407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5D57EA7C" w14:textId="3BC09E50" w:rsidR="008E463B" w:rsidRPr="009B57B8" w:rsidRDefault="008E463B" w:rsidP="008E463B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or</w:t>
      </w:r>
    </w:p>
    <w:p w14:paraId="1D2CD5EE" w14:textId="184910CB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4615F837" w14:textId="0C5E7479" w:rsidR="00B80407" w:rsidRPr="009B57B8" w:rsidRDefault="008D7CFC" w:rsidP="00B80407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7AF00B45" wp14:editId="492D3C92">
            <wp:extent cx="6623685" cy="3724275"/>
            <wp:effectExtent l="0" t="0" r="5715" b="9525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FF0E" w14:textId="27329460" w:rsidR="008E463B" w:rsidRPr="009B57B8" w:rsidRDefault="008E463B" w:rsidP="00B80407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4B1D73B7" wp14:editId="360566AA">
            <wp:extent cx="6623685" cy="3724275"/>
            <wp:effectExtent l="0" t="0" r="5715" b="9525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F6AC" w14:textId="26D88D23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5CAB2E56" w14:textId="7DBEF679" w:rsidR="008E463B" w:rsidRDefault="008E463B" w:rsidP="008E463B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9B57B8">
        <w:rPr>
          <w:rFonts w:asciiTheme="majorHAnsi" w:hAnsiTheme="majorHAnsi" w:cstheme="majorHAnsi"/>
          <w:b/>
          <w:bCs/>
        </w:rPr>
        <w:t>comillas</w:t>
      </w:r>
      <w:proofErr w:type="spellEnd"/>
    </w:p>
    <w:p w14:paraId="22028615" w14:textId="77777777" w:rsidR="009B57B8" w:rsidRPr="009B57B8" w:rsidRDefault="009B57B8" w:rsidP="009B57B8">
      <w:pPr>
        <w:pStyle w:val="Standard"/>
        <w:ind w:left="720"/>
        <w:rPr>
          <w:rFonts w:asciiTheme="majorHAnsi" w:hAnsiTheme="majorHAnsi" w:cstheme="majorHAnsi"/>
          <w:b/>
          <w:bCs/>
        </w:rPr>
      </w:pPr>
    </w:p>
    <w:p w14:paraId="5AE2D97B" w14:textId="2D16D50F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3CA1D0AF" wp14:editId="51C27BDE">
            <wp:extent cx="6623685" cy="3724275"/>
            <wp:effectExtent l="0" t="0" r="5715" b="9525"/>
            <wp:docPr id="16" name="Imagen 16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5905" w14:textId="0D2ECA75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1D7AC462" wp14:editId="7A43916C">
            <wp:extent cx="6623685" cy="3724275"/>
            <wp:effectExtent l="0" t="0" r="5715" b="9525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A579" w14:textId="66826683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33A3AD05" w14:textId="366F0251" w:rsidR="008E463B" w:rsidRPr="009B57B8" w:rsidRDefault="008E463B" w:rsidP="008E463B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+</w:t>
      </w:r>
    </w:p>
    <w:p w14:paraId="5BB8A9A0" w14:textId="565054E9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62D65D29" w14:textId="06B98842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3E50AF64" wp14:editId="01AA8B95">
            <wp:extent cx="6623685" cy="3724275"/>
            <wp:effectExtent l="0" t="0" r="5715" b="952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F724" w14:textId="18FE97F1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7A17C619" w14:textId="02C35AF9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5367B51B" wp14:editId="52F10115">
            <wp:extent cx="6623685" cy="3724275"/>
            <wp:effectExtent l="0" t="0" r="5715" b="952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BBDB" w14:textId="4C275246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1B8C2505" w14:textId="7DEC8CD9" w:rsidR="008E463B" w:rsidRPr="009B57B8" w:rsidRDefault="008E463B" w:rsidP="008E463B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Define</w:t>
      </w:r>
    </w:p>
    <w:p w14:paraId="76E4515F" w14:textId="3012A31F" w:rsidR="008E463B" w:rsidRPr="009B57B8" w:rsidRDefault="008E463B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5608AE9B" w14:textId="47A4D6A9" w:rsidR="008E463B" w:rsidRPr="009B57B8" w:rsidRDefault="002A16D1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7210F7F9" wp14:editId="29088A0D">
            <wp:extent cx="6623685" cy="3724275"/>
            <wp:effectExtent l="0" t="0" r="5715" b="9525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E53E" w14:textId="3E2638D1" w:rsidR="002A16D1" w:rsidRPr="009B57B8" w:rsidRDefault="002A16D1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5B5E73BB" w14:textId="03C18E4B" w:rsidR="002A16D1" w:rsidRPr="009B57B8" w:rsidRDefault="002A16D1" w:rsidP="008E463B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6FF7F50E" wp14:editId="4C376243">
            <wp:extent cx="6623685" cy="3724275"/>
            <wp:effectExtent l="0" t="0" r="5715" b="952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8094" w14:textId="2F4DBE7A" w:rsidR="002A16D1" w:rsidRPr="009B57B8" w:rsidRDefault="002A16D1" w:rsidP="008E463B">
      <w:pPr>
        <w:pStyle w:val="Standard"/>
        <w:rPr>
          <w:rFonts w:asciiTheme="majorHAnsi" w:hAnsiTheme="majorHAnsi" w:cstheme="majorHAnsi"/>
          <w:b/>
          <w:bCs/>
        </w:rPr>
      </w:pPr>
    </w:p>
    <w:p w14:paraId="54912769" w14:textId="2C255161" w:rsidR="002A16D1" w:rsidRPr="009B57B8" w:rsidRDefault="002A16D1" w:rsidP="002A16D1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site y tilde</w:t>
      </w:r>
    </w:p>
    <w:p w14:paraId="2EAFD1BA" w14:textId="2A0D9E18" w:rsidR="002A16D1" w:rsidRPr="009B57B8" w:rsidRDefault="002A16D1" w:rsidP="002A16D1">
      <w:pPr>
        <w:pStyle w:val="Standard"/>
        <w:rPr>
          <w:rFonts w:asciiTheme="majorHAnsi" w:hAnsiTheme="majorHAnsi" w:cstheme="majorHAnsi"/>
          <w:b/>
          <w:bCs/>
        </w:rPr>
      </w:pPr>
    </w:p>
    <w:p w14:paraId="6776CA2B" w14:textId="6899B28B" w:rsidR="002A16D1" w:rsidRPr="009B57B8" w:rsidRDefault="002A16D1" w:rsidP="002A16D1">
      <w:pPr>
        <w:pStyle w:val="Standard"/>
        <w:rPr>
          <w:rFonts w:asciiTheme="majorHAnsi" w:hAnsiTheme="majorHAnsi" w:cstheme="majorHAnsi"/>
          <w:b/>
          <w:bCs/>
          <w:noProof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3A03C61C" wp14:editId="79C1F0B7">
            <wp:extent cx="6623685" cy="3724275"/>
            <wp:effectExtent l="0" t="0" r="5715" b="952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7B8">
        <w:rPr>
          <w:rFonts w:asciiTheme="majorHAnsi" w:hAnsiTheme="majorHAnsi" w:cstheme="majorHAnsi"/>
          <w:b/>
          <w:bCs/>
          <w:noProof/>
        </w:rPr>
        <w:t xml:space="preserve"> </w:t>
      </w: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213B6C07" wp14:editId="3E15E25C">
            <wp:extent cx="6623685" cy="3724275"/>
            <wp:effectExtent l="0" t="0" r="5715" b="9525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7781" w14:textId="2CA4D432" w:rsidR="002A16D1" w:rsidRPr="009B57B8" w:rsidRDefault="002A16D1" w:rsidP="002A16D1">
      <w:pPr>
        <w:pStyle w:val="Standard"/>
        <w:rPr>
          <w:rFonts w:asciiTheme="majorHAnsi" w:hAnsiTheme="majorHAnsi" w:cstheme="majorHAnsi"/>
          <w:b/>
          <w:bCs/>
          <w:noProof/>
        </w:rPr>
      </w:pPr>
    </w:p>
    <w:p w14:paraId="4A6D3E1B" w14:textId="7E0AB2A0" w:rsidR="002A16D1" w:rsidRPr="009B57B8" w:rsidRDefault="002A16D1" w:rsidP="002A16D1">
      <w:pPr>
        <w:pStyle w:val="Standard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proofErr w:type="spellStart"/>
      <w:r w:rsidRPr="009B57B8">
        <w:rPr>
          <w:rFonts w:asciiTheme="majorHAnsi" w:hAnsiTheme="majorHAnsi" w:cstheme="majorHAnsi"/>
          <w:b/>
          <w:bCs/>
        </w:rPr>
        <w:t>Comandos</w:t>
      </w:r>
      <w:proofErr w:type="spellEnd"/>
      <w:r w:rsidRPr="009B57B8">
        <w:rPr>
          <w:rFonts w:asciiTheme="majorHAnsi" w:hAnsiTheme="majorHAnsi" w:cstheme="majorHAnsi"/>
          <w:b/>
          <w:bCs/>
        </w:rPr>
        <w:t xml:space="preserve"> intitle, intext y filetype</w:t>
      </w:r>
    </w:p>
    <w:p w14:paraId="3386B7F5" w14:textId="524C09F8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</w:rPr>
      </w:pPr>
    </w:p>
    <w:p w14:paraId="4A275260" w14:textId="5B67D2AC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drawing>
          <wp:inline distT="0" distB="0" distL="0" distR="0" wp14:anchorId="795260F2" wp14:editId="2C79E58B">
            <wp:extent cx="6623685" cy="3724275"/>
            <wp:effectExtent l="0" t="0" r="5715" b="9525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EDC5" w14:textId="1B7AB470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</w:rPr>
      </w:pPr>
    </w:p>
    <w:p w14:paraId="4D68DD8A" w14:textId="26814AF1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</w:rPr>
      </w:pPr>
      <w:r w:rsidRPr="009B57B8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6C59EED9" wp14:editId="0D5239D5">
            <wp:extent cx="6623685" cy="3724275"/>
            <wp:effectExtent l="0" t="0" r="5715" b="952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B99F" w14:textId="6EFC50E2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</w:rPr>
      </w:pPr>
    </w:p>
    <w:p w14:paraId="3386E9F4" w14:textId="32A3E581" w:rsidR="00506D75" w:rsidRDefault="009B57B8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9B57B8">
        <w:rPr>
          <w:rFonts w:asciiTheme="majorHAnsi" w:hAnsiTheme="majorHAnsi" w:cstheme="majorHAnsi"/>
          <w:b/>
          <w:bCs/>
          <w:color w:val="0070C0"/>
          <w:sz w:val="32"/>
          <w:szCs w:val="32"/>
        </w:rPr>
        <w:t>CALCULADORA</w:t>
      </w:r>
    </w:p>
    <w:p w14:paraId="54A84793" w14:textId="56CEB7B4" w:rsidR="009B57B8" w:rsidRDefault="009B57B8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536A6468" w14:textId="4C7213D3" w:rsidR="009B57B8" w:rsidRDefault="009B57B8" w:rsidP="009B57B8">
      <w:pPr>
        <w:pStyle w:val="Standard"/>
        <w:rPr>
          <w:noProof/>
        </w:rPr>
      </w:pPr>
      <w:r w:rsidRPr="009B57B8">
        <w:rPr>
          <w:rFonts w:asciiTheme="majorHAnsi" w:hAnsiTheme="majorHAnsi" w:cstheme="majorHAnsi"/>
          <w:b/>
          <w:bCs/>
          <w:color w:val="0070C0"/>
          <w:sz w:val="32"/>
          <w:szCs w:val="32"/>
        </w:rPr>
        <w:drawing>
          <wp:inline distT="0" distB="0" distL="0" distR="0" wp14:anchorId="6EE64BDA" wp14:editId="242DDFF2">
            <wp:extent cx="6623685" cy="3724275"/>
            <wp:effectExtent l="0" t="0" r="5715" b="952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7B8">
        <w:rPr>
          <w:noProof/>
        </w:rPr>
        <w:t xml:space="preserve"> </w:t>
      </w:r>
      <w:r w:rsidRPr="009B57B8">
        <w:rPr>
          <w:rFonts w:asciiTheme="majorHAnsi" w:hAnsiTheme="majorHAnsi" w:cstheme="majorHAnsi"/>
          <w:b/>
          <w:bCs/>
          <w:color w:val="0070C0"/>
          <w:sz w:val="32"/>
          <w:szCs w:val="32"/>
        </w:rPr>
        <w:lastRenderedPageBreak/>
        <w:drawing>
          <wp:inline distT="0" distB="0" distL="0" distR="0" wp14:anchorId="21577945" wp14:editId="331131ED">
            <wp:extent cx="6623685" cy="3724275"/>
            <wp:effectExtent l="0" t="0" r="5715" b="9525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60EA" w14:textId="7EE5D3FC" w:rsidR="00346862" w:rsidRDefault="00346862" w:rsidP="009B57B8">
      <w:pPr>
        <w:pStyle w:val="Standard"/>
        <w:rPr>
          <w:noProof/>
        </w:rPr>
      </w:pPr>
    </w:p>
    <w:p w14:paraId="520268BA" w14:textId="201DE9DE" w:rsidR="00346862" w:rsidRDefault="00346862" w:rsidP="009B57B8">
      <w:pPr>
        <w:pStyle w:val="Standard"/>
        <w:rPr>
          <w:rFonts w:asciiTheme="majorHAnsi" w:hAnsiTheme="majorHAnsi" w:cstheme="majorHAnsi"/>
          <w:b/>
          <w:bCs/>
          <w:noProof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noProof/>
          <w:color w:val="0070C0"/>
          <w:sz w:val="32"/>
          <w:szCs w:val="32"/>
        </w:rPr>
        <w:t>CONVERTIDOR DE UNIDADES</w:t>
      </w:r>
    </w:p>
    <w:p w14:paraId="36A19F73" w14:textId="77777777" w:rsidR="00346862" w:rsidRPr="00346862" w:rsidRDefault="00346862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1D8B43F9" w14:textId="640F67B9" w:rsidR="009B57B8" w:rsidRDefault="00346862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drawing>
          <wp:inline distT="0" distB="0" distL="0" distR="0" wp14:anchorId="3E0B1187" wp14:editId="565F466F">
            <wp:extent cx="6623685" cy="3724275"/>
            <wp:effectExtent l="0" t="0" r="5715" b="9525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1566" w14:textId="1519B7EC" w:rsidR="00346862" w:rsidRDefault="00346862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lastRenderedPageBreak/>
        <w:drawing>
          <wp:inline distT="0" distB="0" distL="0" distR="0" wp14:anchorId="16B184A5" wp14:editId="2AFC8884">
            <wp:extent cx="6623685" cy="3724275"/>
            <wp:effectExtent l="0" t="0" r="5715" b="9525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8645" w14:textId="77777777" w:rsidR="009B57B8" w:rsidRPr="009B57B8" w:rsidRDefault="009B57B8" w:rsidP="009B57B8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16627E0D" w14:textId="469D4F66" w:rsidR="00506D75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t>G</w:t>
      </w: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t>RÁFICAS EN 2D</w:t>
      </w:r>
    </w:p>
    <w:p w14:paraId="1BFBCB08" w14:textId="25A8B69E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54729487" w14:textId="64593CB8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drawing>
          <wp:inline distT="0" distB="0" distL="0" distR="0" wp14:anchorId="6A980FE4" wp14:editId="5C848E70">
            <wp:extent cx="6623685" cy="3724275"/>
            <wp:effectExtent l="0" t="0" r="5715" b="9525"/>
            <wp:docPr id="30" name="Imagen 3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5D79" w14:textId="529910BF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55244614" w14:textId="45AC602A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346862">
        <w:rPr>
          <w:rFonts w:asciiTheme="majorHAnsi" w:hAnsiTheme="majorHAnsi" w:cstheme="majorHAnsi"/>
          <w:b/>
          <w:bCs/>
          <w:color w:val="0070C0"/>
          <w:sz w:val="32"/>
          <w:szCs w:val="32"/>
        </w:rPr>
        <w:lastRenderedPageBreak/>
        <w:drawing>
          <wp:inline distT="0" distB="0" distL="0" distR="0" wp14:anchorId="2A5C326E" wp14:editId="49C27FC4">
            <wp:extent cx="6623685" cy="3724275"/>
            <wp:effectExtent l="0" t="0" r="5715" b="9525"/>
            <wp:docPr id="31" name="Imagen 3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C8F" w14:textId="5BAF6B54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73B566F4" w14:textId="423C25D3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0070C0"/>
          <w:sz w:val="32"/>
          <w:szCs w:val="32"/>
        </w:rPr>
        <w:t>GOOGLE ACADEMICO</w:t>
      </w:r>
    </w:p>
    <w:p w14:paraId="1883F4CF" w14:textId="195364EB" w:rsidR="00346862" w:rsidRDefault="00346862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2F535C4C" w14:textId="6CBDA0B5" w:rsidR="00346862" w:rsidRDefault="00F90E21" w:rsidP="00346862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F90E21">
        <w:rPr>
          <w:rFonts w:asciiTheme="majorHAnsi" w:hAnsiTheme="majorHAnsi" w:cstheme="majorHAnsi"/>
          <w:b/>
          <w:bCs/>
          <w:color w:val="0070C0"/>
          <w:sz w:val="32"/>
          <w:szCs w:val="32"/>
        </w:rPr>
        <w:drawing>
          <wp:inline distT="0" distB="0" distL="0" distR="0" wp14:anchorId="79A4E714" wp14:editId="2775C970">
            <wp:extent cx="6623685" cy="3724275"/>
            <wp:effectExtent l="0" t="0" r="5715" b="952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6A8" w14:textId="63D405AA" w:rsidR="00F90E21" w:rsidRDefault="00F90E21" w:rsidP="00F90E21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57EA29D7" w14:textId="51ABE431" w:rsidR="00F90E21" w:rsidRPr="00F90E21" w:rsidRDefault="00F90E21" w:rsidP="00F90E21">
      <w:pPr>
        <w:pStyle w:val="Standard"/>
        <w:numPr>
          <w:ilvl w:val="0"/>
          <w:numId w:val="4"/>
        </w:numPr>
        <w:rPr>
          <w:rFonts w:asciiTheme="majorHAnsi" w:hAnsiTheme="majorHAnsi" w:cstheme="majorHAnsi"/>
          <w:b/>
          <w:bCs/>
        </w:rPr>
      </w:pPr>
      <w:proofErr w:type="spellStart"/>
      <w:r w:rsidRPr="00F90E21">
        <w:rPr>
          <w:rFonts w:asciiTheme="majorHAnsi" w:hAnsiTheme="majorHAnsi" w:cstheme="majorHAnsi"/>
          <w:b/>
          <w:bCs/>
        </w:rPr>
        <w:t>Comando</w:t>
      </w:r>
      <w:proofErr w:type="spellEnd"/>
      <w:r w:rsidRPr="00F90E21">
        <w:rPr>
          <w:rFonts w:asciiTheme="majorHAnsi" w:hAnsiTheme="majorHAnsi" w:cstheme="majorHAnsi"/>
          <w:b/>
          <w:bCs/>
        </w:rPr>
        <w:t xml:space="preserve"> author</w:t>
      </w:r>
    </w:p>
    <w:p w14:paraId="67A23AFE" w14:textId="10334EE5" w:rsidR="00506D75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B6662FD" w14:textId="41F03570" w:rsidR="00F90E21" w:rsidRDefault="00F90E2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73EE600" w14:textId="5A369773" w:rsidR="00F90E21" w:rsidRPr="009B57B8" w:rsidRDefault="00F90E2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F90E21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7B5CFB07" wp14:editId="765FABDE">
            <wp:extent cx="6623685" cy="3724275"/>
            <wp:effectExtent l="0" t="0" r="5715" b="952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2CE" w14:textId="3305F43E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677CEA9" w14:textId="3D3FDE98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564B45B5" w14:textId="2E3AA3FA" w:rsidR="00506D75" w:rsidRPr="009B57B8" w:rsidRDefault="00F90E21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  <w:r w:rsidRPr="00F90E21">
        <w:rPr>
          <w:rFonts w:asciiTheme="majorHAnsi" w:hAnsiTheme="majorHAnsi" w:cstheme="majorHAnsi"/>
          <w:b/>
          <w:bCs/>
        </w:rPr>
        <w:drawing>
          <wp:inline distT="0" distB="0" distL="0" distR="0" wp14:anchorId="1AB16C2A" wp14:editId="79E44E3F">
            <wp:extent cx="6623685" cy="3724275"/>
            <wp:effectExtent l="0" t="0" r="5715" b="952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CA7" w14:textId="2B7FD8D8" w:rsidR="00280D3F" w:rsidRDefault="00280D3F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4543713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10A9DC33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15E63C13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30607E7A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4F4E3D88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701F597C" w14:textId="77777777" w:rsidR="00CE556D" w:rsidRDefault="00CE556D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62AE9675" w14:textId="60546A3C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  <w:r w:rsidRPr="00280D3F">
        <w:rPr>
          <w:rFonts w:asciiTheme="majorHAnsi" w:hAnsiTheme="majorHAnsi" w:cstheme="majorHAnsi"/>
          <w:b/>
          <w:bCs/>
          <w:color w:val="0070C0"/>
          <w:sz w:val="32"/>
          <w:szCs w:val="32"/>
        </w:rPr>
        <w:lastRenderedPageBreak/>
        <w:t>GOOGLE IMAGENES</w:t>
      </w:r>
    </w:p>
    <w:p w14:paraId="217C5CEF" w14:textId="77777777" w:rsidR="003A40F9" w:rsidRDefault="003A40F9" w:rsidP="00280D3F">
      <w:pPr>
        <w:pStyle w:val="Standard"/>
        <w:rPr>
          <w:rFonts w:asciiTheme="majorHAnsi" w:hAnsiTheme="majorHAnsi" w:cstheme="majorHAnsi"/>
          <w:b/>
          <w:bCs/>
          <w:color w:val="0070C0"/>
          <w:sz w:val="32"/>
          <w:szCs w:val="32"/>
        </w:rPr>
      </w:pPr>
    </w:p>
    <w:p w14:paraId="3DBBF61E" w14:textId="6744EDC1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  <w:r w:rsidRPr="00280D3F">
        <w:rPr>
          <w:rFonts w:asciiTheme="majorHAnsi" w:hAnsiTheme="majorHAnsi" w:cstheme="majorHAnsi"/>
          <w:b/>
          <w:bCs/>
          <w:color w:val="0070C0"/>
        </w:rPr>
        <w:drawing>
          <wp:inline distT="0" distB="0" distL="0" distR="0" wp14:anchorId="52FD4EB6" wp14:editId="7DAF722D">
            <wp:extent cx="6623685" cy="3724275"/>
            <wp:effectExtent l="0" t="0" r="5715" b="9525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FA86" w14:textId="0AA7F791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68D1245B" w14:textId="3A6CA29E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74A76A9A" w14:textId="77777777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20A67AD7" w14:textId="674588E7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  <w:r w:rsidRPr="00280D3F">
        <w:rPr>
          <w:rFonts w:asciiTheme="majorHAnsi" w:hAnsiTheme="majorHAnsi" w:cstheme="majorHAnsi"/>
          <w:b/>
          <w:bCs/>
          <w:color w:val="0070C0"/>
        </w:rPr>
        <w:drawing>
          <wp:inline distT="0" distB="0" distL="0" distR="0" wp14:anchorId="71A1FDE0" wp14:editId="78581C5C">
            <wp:extent cx="6623685" cy="3724275"/>
            <wp:effectExtent l="0" t="0" r="5715" b="9525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3E1C" w14:textId="12D3F635" w:rsid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6898FE15" w14:textId="77777777" w:rsidR="00280D3F" w:rsidRPr="00280D3F" w:rsidRDefault="00280D3F" w:rsidP="00280D3F">
      <w:pPr>
        <w:pStyle w:val="Standard"/>
        <w:rPr>
          <w:rFonts w:asciiTheme="majorHAnsi" w:hAnsiTheme="majorHAnsi" w:cstheme="majorHAnsi"/>
          <w:b/>
          <w:bCs/>
          <w:color w:val="0070C0"/>
        </w:rPr>
      </w:pPr>
    </w:p>
    <w:p w14:paraId="3771364E" w14:textId="0D3D0D94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7A3EA5ED" w14:textId="50707A05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0605F4A7" w14:textId="2D874E2F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3ACF3EA9" w14:textId="3BA3AE37" w:rsidR="00506D75" w:rsidRPr="009B57B8" w:rsidRDefault="00506D75" w:rsidP="00415641">
      <w:pPr>
        <w:pStyle w:val="Standard"/>
        <w:jc w:val="center"/>
        <w:rPr>
          <w:rFonts w:asciiTheme="majorHAnsi" w:hAnsiTheme="majorHAnsi" w:cstheme="majorHAnsi"/>
          <w:b/>
          <w:bCs/>
        </w:rPr>
      </w:pPr>
    </w:p>
    <w:p w14:paraId="115F3F23" w14:textId="6B754DFF" w:rsidR="00506D75" w:rsidRDefault="00506D75" w:rsidP="00415641">
      <w:pPr>
        <w:pStyle w:val="Standard"/>
        <w:jc w:val="center"/>
      </w:pPr>
    </w:p>
    <w:p w14:paraId="0E3E0E80" w14:textId="77777777" w:rsidR="009B57B8" w:rsidRDefault="009B57B8" w:rsidP="00415641">
      <w:pPr>
        <w:pStyle w:val="Standard"/>
        <w:jc w:val="center"/>
      </w:pPr>
    </w:p>
    <w:p w14:paraId="678D70D1" w14:textId="6F12C652" w:rsidR="00506D75" w:rsidRDefault="00CE556D" w:rsidP="00CE556D">
      <w:pPr>
        <w:pStyle w:val="Standard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RESULTADOS:</w:t>
      </w:r>
    </w:p>
    <w:p w14:paraId="3BA52282" w14:textId="1441297C" w:rsidR="00CE556D" w:rsidRPr="00CE556D" w:rsidRDefault="00CE556D" w:rsidP="00CE556D">
      <w:pPr>
        <w:pStyle w:val="Standard"/>
        <w:jc w:val="both"/>
        <w:rPr>
          <w:rFonts w:asciiTheme="majorHAnsi" w:hAnsiTheme="majorHAnsi" w:cstheme="majorHAnsi"/>
          <w:lang w:val="es-MX"/>
        </w:rPr>
      </w:pPr>
      <w:r w:rsidRPr="00CE556D">
        <w:rPr>
          <w:rFonts w:asciiTheme="majorHAnsi" w:hAnsiTheme="majorHAnsi" w:cstheme="majorHAnsi"/>
          <w:lang w:val="es-MX"/>
        </w:rPr>
        <w:t>Observamos comandos y formas de almacenamiento que nos ayudan mucho a nuestra vida académica</w:t>
      </w:r>
      <w:r w:rsidRPr="00CE556D">
        <w:rPr>
          <w:rFonts w:asciiTheme="majorHAnsi" w:hAnsiTheme="majorHAnsi" w:cstheme="majorHAnsi"/>
          <w:lang w:val="es-MX"/>
        </w:rPr>
        <w:t>.</w:t>
      </w:r>
      <w:r w:rsidRPr="00CE556D">
        <w:rPr>
          <w:rFonts w:asciiTheme="majorHAnsi" w:hAnsiTheme="majorHAnsi" w:cstheme="majorHAnsi"/>
          <w:lang w:val="es-MX"/>
        </w:rPr>
        <w:t xml:space="preserve"> </w:t>
      </w:r>
    </w:p>
    <w:p w14:paraId="3CDD94FD" w14:textId="15EEA32E" w:rsidR="0005422F" w:rsidRDefault="0005422F" w:rsidP="00CE556D">
      <w:pPr>
        <w:pStyle w:val="Standard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05422F">
        <w:rPr>
          <w:rFonts w:asciiTheme="majorHAnsi" w:hAnsiTheme="majorHAnsi" w:cstheme="majorHAnsi"/>
          <w:b/>
          <w:bCs/>
          <w:sz w:val="32"/>
          <w:szCs w:val="32"/>
        </w:rPr>
        <w:t>CONCLUSIONES</w:t>
      </w:r>
      <w:r w:rsidR="00280D3F"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786B3FF1" w14:textId="77777777" w:rsidR="00CE556D" w:rsidRPr="00CE556D" w:rsidRDefault="00CE556D" w:rsidP="00CE556D">
      <w:pPr>
        <w:pStyle w:val="Standard"/>
        <w:jc w:val="both"/>
        <w:rPr>
          <w:rFonts w:asciiTheme="majorHAnsi" w:hAnsiTheme="majorHAnsi" w:cstheme="majorHAnsi"/>
          <w:lang w:val="es-MX"/>
        </w:rPr>
      </w:pPr>
      <w:r w:rsidRPr="00CE556D">
        <w:rPr>
          <w:rFonts w:asciiTheme="majorHAnsi" w:hAnsiTheme="majorHAnsi" w:cstheme="majorHAnsi"/>
        </w:rPr>
        <w:t xml:space="preserve">Los </w:t>
      </w:r>
      <w:r w:rsidRPr="00CE556D">
        <w:rPr>
          <w:rFonts w:asciiTheme="majorHAnsi" w:hAnsiTheme="majorHAnsi" w:cstheme="majorHAnsi"/>
          <w:lang w:val="es-MX"/>
        </w:rPr>
        <w:t>comandos</w:t>
      </w:r>
      <w:r w:rsidRPr="00CE556D">
        <w:rPr>
          <w:rFonts w:asciiTheme="majorHAnsi" w:hAnsiTheme="majorHAnsi" w:cstheme="majorHAnsi"/>
        </w:rPr>
        <w:t xml:space="preserve"> </w:t>
      </w:r>
      <w:r w:rsidRPr="00CE556D">
        <w:rPr>
          <w:rFonts w:asciiTheme="majorHAnsi" w:hAnsiTheme="majorHAnsi" w:cstheme="majorHAnsi"/>
          <w:lang w:val="es-MX"/>
        </w:rPr>
        <w:t xml:space="preserve">nos ayudan a poder realizar las cosas mucho más rápidas, además de tener buscadores avanzados que nos ayudan a hacer mucho más rápidas nuestras búsquedas, por otro lado podemos ver cómo organizar y almacenar mucho mejor nuestros documentos. </w:t>
      </w:r>
    </w:p>
    <w:p w14:paraId="5793237B" w14:textId="42C4F8B4" w:rsidR="00506D75" w:rsidRDefault="00506D75" w:rsidP="00CE556D">
      <w:pPr>
        <w:pStyle w:val="Standard"/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42F866C4" w14:textId="3C60563C" w:rsidR="00506D75" w:rsidRDefault="00506D75" w:rsidP="0005422F">
      <w:pPr>
        <w:pStyle w:val="Standard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Link del </w:t>
      </w:r>
      <w:proofErr w:type="spellStart"/>
      <w:r>
        <w:rPr>
          <w:rFonts w:asciiTheme="majorHAnsi" w:hAnsiTheme="majorHAnsi" w:cstheme="majorHAnsi"/>
          <w:b/>
          <w:bCs/>
          <w:sz w:val="32"/>
          <w:szCs w:val="32"/>
        </w:rPr>
        <w:t>repositorio</w:t>
      </w:r>
      <w:proofErr w:type="spellEnd"/>
      <w:r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458CABAE" w14:textId="00A1A134" w:rsidR="00506D75" w:rsidRDefault="00506D75" w:rsidP="0005422F">
      <w:pPr>
        <w:pStyle w:val="Standard"/>
        <w:rPr>
          <w:rFonts w:asciiTheme="majorHAnsi" w:hAnsiTheme="majorHAnsi" w:cstheme="majorHAnsi"/>
          <w:b/>
          <w:bCs/>
          <w:sz w:val="32"/>
          <w:szCs w:val="32"/>
        </w:rPr>
      </w:pPr>
      <w:hyperlink r:id="rId41" w:history="1">
        <w:r w:rsidRPr="00A4051A">
          <w:rPr>
            <w:rStyle w:val="Hipervnculo"/>
            <w:rFonts w:asciiTheme="majorHAnsi" w:hAnsiTheme="majorHAnsi" w:cstheme="majorHAnsi"/>
            <w:b/>
            <w:bCs/>
            <w:sz w:val="32"/>
            <w:szCs w:val="32"/>
          </w:rPr>
          <w:t>https://github.com/TaniaSM/practica1_fdp</w:t>
        </w:r>
      </w:hyperlink>
    </w:p>
    <w:p w14:paraId="21F5680B" w14:textId="6F889B99" w:rsidR="00506D75" w:rsidRPr="0005422F" w:rsidRDefault="00506D75" w:rsidP="0005422F">
      <w:pPr>
        <w:pStyle w:val="Standard"/>
        <w:rPr>
          <w:rFonts w:asciiTheme="majorHAnsi" w:hAnsiTheme="majorHAnsi" w:cstheme="majorHAnsi"/>
          <w:b/>
          <w:bCs/>
          <w:sz w:val="32"/>
          <w:szCs w:val="32"/>
        </w:rPr>
      </w:pPr>
    </w:p>
    <w:sectPr w:rsidR="00506D75" w:rsidRPr="0005422F" w:rsidSect="003A40F9">
      <w:pgSz w:w="12240" w:h="15840"/>
      <w:pgMar w:top="567" w:right="1041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450DF" w14:textId="77777777" w:rsidR="005125F8" w:rsidRDefault="005125F8">
      <w:r>
        <w:separator/>
      </w:r>
    </w:p>
  </w:endnote>
  <w:endnote w:type="continuationSeparator" w:id="0">
    <w:p w14:paraId="6A2F3066" w14:textId="77777777" w:rsidR="005125F8" w:rsidRDefault="00512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A8D3C" w14:textId="77777777" w:rsidR="005125F8" w:rsidRDefault="005125F8">
      <w:r>
        <w:rPr>
          <w:color w:val="000000"/>
        </w:rPr>
        <w:separator/>
      </w:r>
    </w:p>
  </w:footnote>
  <w:footnote w:type="continuationSeparator" w:id="0">
    <w:p w14:paraId="17D68713" w14:textId="77777777" w:rsidR="005125F8" w:rsidRDefault="00512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97E4A"/>
    <w:multiLevelType w:val="hybridMultilevel"/>
    <w:tmpl w:val="58E486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47424"/>
    <w:multiLevelType w:val="hybridMultilevel"/>
    <w:tmpl w:val="4A14775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D26BA8"/>
    <w:multiLevelType w:val="hybridMultilevel"/>
    <w:tmpl w:val="3AF4F92A"/>
    <w:lvl w:ilvl="0" w:tplc="CE1828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6D5873"/>
    <w:multiLevelType w:val="hybridMultilevel"/>
    <w:tmpl w:val="17D6D0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507142"/>
    <w:multiLevelType w:val="hybridMultilevel"/>
    <w:tmpl w:val="61183E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6C19CD"/>
    <w:rsid w:val="0005422F"/>
    <w:rsid w:val="00280D3F"/>
    <w:rsid w:val="002A16D1"/>
    <w:rsid w:val="00346862"/>
    <w:rsid w:val="003A40F9"/>
    <w:rsid w:val="00415641"/>
    <w:rsid w:val="00506D75"/>
    <w:rsid w:val="005125F8"/>
    <w:rsid w:val="005A743D"/>
    <w:rsid w:val="00661970"/>
    <w:rsid w:val="006C19CD"/>
    <w:rsid w:val="008D7CFC"/>
    <w:rsid w:val="008E463B"/>
    <w:rsid w:val="009B57B8"/>
    <w:rsid w:val="00B80407"/>
    <w:rsid w:val="00BA714F"/>
    <w:rsid w:val="00CE556D"/>
    <w:rsid w:val="00D34761"/>
    <w:rsid w:val="00F90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BE79B"/>
  <w15:docId w15:val="{95CF3D17-4A9C-4032-90CC-37A59A8B8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styleId="Hipervnculo">
    <w:name w:val="Hyperlink"/>
    <w:basedOn w:val="Fuentedeprrafopredeter"/>
    <w:uiPriority w:val="99"/>
    <w:unhideWhenUsed/>
    <w:rsid w:val="00506D7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06D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github.com/TaniaSM/practica1_fd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19</Pages>
  <Words>525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Tania Sánchez</cp:lastModifiedBy>
  <cp:revision>2</cp:revision>
  <dcterms:created xsi:type="dcterms:W3CDTF">2021-09-18T03:32:00Z</dcterms:created>
  <dcterms:modified xsi:type="dcterms:W3CDTF">2021-09-18T03:32:00Z</dcterms:modified>
</cp:coreProperties>
</file>